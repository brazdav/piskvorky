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390C1" w14:textId="77777777" w:rsidR="00AC7855" w:rsidRPr="00C74B66" w:rsidRDefault="00C74B66" w:rsidP="00410AAF">
      <w:pPr>
        <w:pStyle w:val="Standard"/>
        <w:jc w:val="center"/>
        <w:rPr>
          <w:rFonts w:ascii="Encode Sans" w:hAnsi="Encode Sans"/>
        </w:rPr>
      </w:pPr>
      <w:r>
        <w:rPr>
          <w:rFonts w:ascii="Encode Sans" w:hAnsi="Encode Sans"/>
          <w:b/>
          <w:bCs/>
          <w:noProof/>
          <w:sz w:val="30"/>
          <w:szCs w:val="30"/>
        </w:rPr>
        <w:drawing>
          <wp:anchor distT="0" distB="0" distL="114300" distR="114300" simplePos="0" relativeHeight="251658240" behindDoc="0" locked="0" layoutInCell="1" allowOverlap="1" wp14:anchorId="5C8EC726" wp14:editId="6C7AD1D9">
            <wp:simplePos x="0" y="0"/>
            <wp:positionH relativeFrom="column">
              <wp:posOffset>-34290</wp:posOffset>
            </wp:positionH>
            <wp:positionV relativeFrom="paragraph">
              <wp:posOffset>0</wp:posOffset>
            </wp:positionV>
            <wp:extent cx="759667" cy="760935"/>
            <wp:effectExtent l="0" t="0" r="2540" b="1270"/>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1 - origina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9667" cy="760935"/>
                    </a:xfrm>
                    <a:prstGeom prst="rect">
                      <a:avLst/>
                    </a:prstGeom>
                  </pic:spPr>
                </pic:pic>
              </a:graphicData>
            </a:graphic>
          </wp:anchor>
        </w:drawing>
      </w:r>
      <w:r w:rsidR="00410AAF" w:rsidRPr="00C74B66">
        <w:rPr>
          <w:rFonts w:ascii="Encode Sans" w:hAnsi="Encode Sans"/>
          <w:b/>
          <w:bCs/>
          <w:sz w:val="30"/>
          <w:szCs w:val="30"/>
        </w:rPr>
        <w:t>Vyšší odborná škola</w:t>
      </w:r>
    </w:p>
    <w:p w14:paraId="36D4FF2D" w14:textId="77777777" w:rsidR="00AC7855" w:rsidRPr="00C74B66" w:rsidRDefault="00410AAF" w:rsidP="00410AAF">
      <w:pPr>
        <w:pStyle w:val="Standard"/>
        <w:jc w:val="center"/>
        <w:rPr>
          <w:rFonts w:ascii="Encode Sans" w:hAnsi="Encode Sans"/>
          <w:b/>
          <w:bCs/>
          <w:sz w:val="30"/>
          <w:szCs w:val="30"/>
        </w:rPr>
      </w:pPr>
      <w:r w:rsidRPr="00C74B66">
        <w:rPr>
          <w:rFonts w:ascii="Encode Sans" w:hAnsi="Encode Sans"/>
          <w:b/>
          <w:bCs/>
          <w:sz w:val="30"/>
          <w:szCs w:val="30"/>
        </w:rPr>
        <w:t>a Střední průmyslová škola elektrotechnická</w:t>
      </w:r>
    </w:p>
    <w:p w14:paraId="244E2AA1" w14:textId="77777777" w:rsidR="00AC7855" w:rsidRPr="00C74B66" w:rsidRDefault="00410AAF" w:rsidP="00410AAF">
      <w:pPr>
        <w:pStyle w:val="Standard"/>
        <w:jc w:val="center"/>
        <w:rPr>
          <w:rFonts w:ascii="Encode Sans" w:hAnsi="Encode Sans"/>
          <w:b/>
          <w:bCs/>
          <w:sz w:val="30"/>
          <w:szCs w:val="30"/>
        </w:rPr>
      </w:pPr>
      <w:r w:rsidRPr="00C74B66">
        <w:rPr>
          <w:rFonts w:ascii="Encode Sans" w:hAnsi="Encode Sans"/>
          <w:b/>
          <w:bCs/>
          <w:sz w:val="30"/>
          <w:szCs w:val="30"/>
        </w:rPr>
        <w:t>Plzeň, Koterovská 85</w:t>
      </w:r>
    </w:p>
    <w:p w14:paraId="65C62EB0" w14:textId="77777777" w:rsidR="00AC7855" w:rsidRPr="00C74B66" w:rsidRDefault="00AC7855">
      <w:pPr>
        <w:pStyle w:val="Standard"/>
        <w:jc w:val="both"/>
        <w:rPr>
          <w:rFonts w:ascii="Encode Sans" w:hAnsi="Encode Sans"/>
          <w:b/>
          <w:bCs/>
        </w:rPr>
      </w:pPr>
    </w:p>
    <w:p w14:paraId="7EFA0BB9" w14:textId="77777777" w:rsidR="00AC7855" w:rsidRPr="00C74B66" w:rsidRDefault="00AC7855">
      <w:pPr>
        <w:pStyle w:val="Standard"/>
        <w:jc w:val="center"/>
        <w:rPr>
          <w:rFonts w:ascii="Encode Sans" w:hAnsi="Encode Sans"/>
          <w:b/>
          <w:bCs/>
          <w:sz w:val="40"/>
          <w:szCs w:val="40"/>
        </w:rPr>
      </w:pPr>
    </w:p>
    <w:p w14:paraId="59A0A6BA" w14:textId="77777777" w:rsidR="00AC7855" w:rsidRPr="00C74B66" w:rsidRDefault="00AC7855">
      <w:pPr>
        <w:pStyle w:val="Standard"/>
        <w:jc w:val="center"/>
        <w:rPr>
          <w:rFonts w:ascii="Encode Sans" w:hAnsi="Encode Sans"/>
          <w:b/>
          <w:bCs/>
          <w:sz w:val="40"/>
          <w:szCs w:val="40"/>
        </w:rPr>
      </w:pPr>
    </w:p>
    <w:p w14:paraId="0329046B" w14:textId="77777777" w:rsidR="00AC7855" w:rsidRPr="00C74B66" w:rsidRDefault="00AC7855">
      <w:pPr>
        <w:pStyle w:val="Standard"/>
        <w:jc w:val="center"/>
        <w:rPr>
          <w:rFonts w:ascii="Encode Sans" w:hAnsi="Encode Sans"/>
          <w:b/>
          <w:bCs/>
          <w:sz w:val="40"/>
          <w:szCs w:val="40"/>
        </w:rPr>
      </w:pPr>
    </w:p>
    <w:p w14:paraId="579B1DFD" w14:textId="77777777" w:rsidR="00AC7855" w:rsidRPr="00C74B66" w:rsidRDefault="00AC7855">
      <w:pPr>
        <w:pStyle w:val="Standard"/>
        <w:jc w:val="center"/>
        <w:rPr>
          <w:rFonts w:ascii="Encode Sans" w:hAnsi="Encode Sans"/>
          <w:b/>
          <w:bCs/>
          <w:sz w:val="40"/>
          <w:szCs w:val="40"/>
        </w:rPr>
      </w:pPr>
    </w:p>
    <w:p w14:paraId="74DA57B0" w14:textId="77777777" w:rsidR="00AC7855" w:rsidRPr="00C74B66" w:rsidRDefault="00AC7855">
      <w:pPr>
        <w:pStyle w:val="Standard"/>
        <w:jc w:val="center"/>
        <w:rPr>
          <w:rFonts w:ascii="Encode Sans" w:hAnsi="Encode Sans"/>
          <w:b/>
          <w:bCs/>
          <w:sz w:val="40"/>
          <w:szCs w:val="40"/>
        </w:rPr>
      </w:pPr>
    </w:p>
    <w:p w14:paraId="7762F78A" w14:textId="77777777" w:rsidR="00AC7855" w:rsidRPr="00C74B66" w:rsidRDefault="00AC7855">
      <w:pPr>
        <w:pStyle w:val="Standard"/>
        <w:jc w:val="center"/>
        <w:rPr>
          <w:rFonts w:ascii="Encode Sans" w:hAnsi="Encode Sans"/>
          <w:b/>
          <w:bCs/>
          <w:sz w:val="40"/>
          <w:szCs w:val="40"/>
        </w:rPr>
      </w:pPr>
    </w:p>
    <w:p w14:paraId="2ABF6C09" w14:textId="77777777" w:rsidR="00AC7855" w:rsidRPr="00C74B66" w:rsidRDefault="00410AAF">
      <w:pPr>
        <w:pStyle w:val="Standard"/>
        <w:jc w:val="center"/>
        <w:rPr>
          <w:rFonts w:ascii="Encode Sans" w:hAnsi="Encode Sans"/>
          <w:smallCaps/>
          <w:sz w:val="44"/>
          <w:szCs w:val="44"/>
        </w:rPr>
      </w:pPr>
      <w:r w:rsidRPr="00C74B66">
        <w:rPr>
          <w:rFonts w:ascii="Encode Sans" w:hAnsi="Encode Sans"/>
          <w:b/>
          <w:bCs/>
          <w:smallCaps/>
          <w:sz w:val="44"/>
          <w:szCs w:val="44"/>
        </w:rPr>
        <w:t>Dlouhodobá maturitní práce s obhajobou</w:t>
      </w:r>
    </w:p>
    <w:p w14:paraId="0CA05556" w14:textId="77777777" w:rsidR="00AC7855" w:rsidRPr="00C74B66" w:rsidRDefault="00AC7855">
      <w:pPr>
        <w:pStyle w:val="Standard"/>
        <w:tabs>
          <w:tab w:val="left" w:pos="315"/>
        </w:tabs>
        <w:jc w:val="both"/>
        <w:rPr>
          <w:rFonts w:ascii="Encode Sans" w:hAnsi="Encode Sans"/>
          <w:b/>
          <w:bCs/>
          <w:sz w:val="28"/>
          <w:u w:val="single"/>
        </w:rPr>
      </w:pPr>
    </w:p>
    <w:p w14:paraId="7DF68354" w14:textId="77777777" w:rsidR="00AC7855" w:rsidRPr="00C74B66" w:rsidRDefault="00AC7855">
      <w:pPr>
        <w:pStyle w:val="Standard"/>
        <w:jc w:val="center"/>
        <w:rPr>
          <w:rFonts w:ascii="Encode Sans" w:hAnsi="Encode Sans"/>
        </w:rPr>
      </w:pPr>
    </w:p>
    <w:p w14:paraId="75192B78" w14:textId="77777777" w:rsidR="00AC7855" w:rsidRPr="00C74B66" w:rsidRDefault="00AC7855">
      <w:pPr>
        <w:pStyle w:val="Standard"/>
        <w:rPr>
          <w:rFonts w:ascii="Encode Sans" w:hAnsi="Encode Sans"/>
        </w:rPr>
      </w:pPr>
    </w:p>
    <w:p w14:paraId="61A58178" w14:textId="77777777" w:rsidR="00AC7855" w:rsidRPr="00C74B66" w:rsidRDefault="00AC7855">
      <w:pPr>
        <w:pStyle w:val="Standard"/>
        <w:rPr>
          <w:rFonts w:ascii="Encode Sans" w:hAnsi="Encode Sans"/>
        </w:rPr>
      </w:pPr>
    </w:p>
    <w:p w14:paraId="2564C192" w14:textId="77777777" w:rsidR="00AC7855" w:rsidRPr="00C74B66" w:rsidRDefault="00AC7855">
      <w:pPr>
        <w:pStyle w:val="Standard"/>
        <w:jc w:val="center"/>
        <w:rPr>
          <w:rFonts w:ascii="Encode Sans" w:hAnsi="Encode Sans"/>
        </w:rPr>
      </w:pPr>
    </w:p>
    <w:p w14:paraId="2562C3E0" w14:textId="77777777" w:rsidR="00AC7855" w:rsidRPr="00C74B66" w:rsidRDefault="00AC7855">
      <w:pPr>
        <w:pStyle w:val="Standard"/>
        <w:jc w:val="center"/>
        <w:rPr>
          <w:rFonts w:ascii="Encode Sans" w:hAnsi="Encode Sans"/>
        </w:rPr>
      </w:pPr>
    </w:p>
    <w:p w14:paraId="590126F0" w14:textId="77777777" w:rsidR="00AC7855" w:rsidRPr="00C74B66" w:rsidRDefault="00AC7855">
      <w:pPr>
        <w:pStyle w:val="Standard"/>
        <w:jc w:val="center"/>
        <w:rPr>
          <w:rFonts w:ascii="Encode Sans" w:hAnsi="Encode Sans"/>
          <w:b/>
          <w:bCs/>
          <w:sz w:val="36"/>
          <w:szCs w:val="36"/>
        </w:rPr>
      </w:pPr>
    </w:p>
    <w:p w14:paraId="1C3FB8BB" w14:textId="77777777" w:rsidR="00AC7855" w:rsidRPr="00C74B66" w:rsidRDefault="00AC7855">
      <w:pPr>
        <w:pStyle w:val="Standard"/>
        <w:jc w:val="center"/>
        <w:rPr>
          <w:rFonts w:ascii="Encode Sans" w:hAnsi="Encode Sans"/>
          <w:b/>
          <w:bCs/>
          <w:sz w:val="28"/>
          <w:szCs w:val="28"/>
        </w:rPr>
      </w:pPr>
    </w:p>
    <w:p w14:paraId="539E94DB" w14:textId="77777777" w:rsidR="00AC7855" w:rsidRPr="00C74B66" w:rsidRDefault="00AC7855">
      <w:pPr>
        <w:pStyle w:val="Standard"/>
        <w:jc w:val="both"/>
        <w:rPr>
          <w:rFonts w:ascii="Encode Sans" w:hAnsi="Encode Sans"/>
          <w:b/>
          <w:bCs/>
          <w:sz w:val="28"/>
          <w:szCs w:val="28"/>
        </w:rPr>
      </w:pPr>
    </w:p>
    <w:p w14:paraId="05C174DF" w14:textId="77777777" w:rsidR="00AC7855" w:rsidRPr="00FE3958" w:rsidRDefault="00410AAF">
      <w:pPr>
        <w:pStyle w:val="Standard"/>
        <w:jc w:val="both"/>
        <w:rPr>
          <w:rFonts w:ascii="Encode Sans" w:hAnsi="Encode Sans"/>
          <w:b/>
          <w:bCs/>
          <w:sz w:val="28"/>
          <w:szCs w:val="28"/>
        </w:rPr>
      </w:pPr>
      <w:r w:rsidRPr="00C74B66">
        <w:rPr>
          <w:rFonts w:ascii="Encode Sans" w:hAnsi="Encode Sans"/>
          <w:sz w:val="36"/>
          <w:szCs w:val="36"/>
        </w:rPr>
        <w:t>Téma:</w:t>
      </w:r>
      <w:r w:rsidRPr="00C74B66">
        <w:rPr>
          <w:rFonts w:ascii="Encode Sans" w:hAnsi="Encode Sans"/>
          <w:b/>
          <w:bCs/>
          <w:sz w:val="28"/>
          <w:szCs w:val="28"/>
        </w:rPr>
        <w:tab/>
      </w:r>
      <w:r w:rsidR="00BD61A0">
        <w:rPr>
          <w:rFonts w:ascii="Encode Sans" w:hAnsi="Encode Sans"/>
          <w:b/>
          <w:bCs/>
          <w:color w:val="2A2AF6"/>
          <w:sz w:val="36"/>
          <w:szCs w:val="36"/>
        </w:rPr>
        <w:t>Piškvorky</w:t>
      </w:r>
    </w:p>
    <w:p w14:paraId="69AD4449" w14:textId="77777777" w:rsidR="00AC7855" w:rsidRPr="00C74B66" w:rsidRDefault="00AC7855">
      <w:pPr>
        <w:pStyle w:val="Standard"/>
        <w:jc w:val="both"/>
        <w:rPr>
          <w:rFonts w:ascii="Encode Sans" w:hAnsi="Encode Sans"/>
          <w:b/>
          <w:bCs/>
          <w:sz w:val="28"/>
          <w:szCs w:val="28"/>
        </w:rPr>
      </w:pPr>
    </w:p>
    <w:p w14:paraId="372183FB" w14:textId="77777777" w:rsidR="00AC7855" w:rsidRPr="00C74B66" w:rsidRDefault="00AC7855">
      <w:pPr>
        <w:pStyle w:val="Standard"/>
        <w:jc w:val="both"/>
        <w:rPr>
          <w:rFonts w:ascii="Encode Sans" w:hAnsi="Encode Sans"/>
          <w:b/>
          <w:bCs/>
          <w:sz w:val="28"/>
          <w:szCs w:val="28"/>
        </w:rPr>
      </w:pPr>
    </w:p>
    <w:p w14:paraId="1BD0F766" w14:textId="77777777" w:rsidR="00AC7855" w:rsidRPr="00C74B66" w:rsidRDefault="00AC7855">
      <w:pPr>
        <w:pStyle w:val="Standard"/>
        <w:jc w:val="both"/>
        <w:rPr>
          <w:rFonts w:ascii="Encode Sans" w:hAnsi="Encode Sans"/>
          <w:b/>
          <w:bCs/>
          <w:sz w:val="28"/>
          <w:szCs w:val="28"/>
        </w:rPr>
      </w:pPr>
    </w:p>
    <w:p w14:paraId="3AAFB4E9" w14:textId="77777777" w:rsidR="00AC7855" w:rsidRPr="00C74B66" w:rsidRDefault="00AC7855">
      <w:pPr>
        <w:pStyle w:val="Standard"/>
        <w:jc w:val="both"/>
        <w:rPr>
          <w:rFonts w:ascii="Encode Sans" w:hAnsi="Encode Sans"/>
          <w:b/>
          <w:bCs/>
          <w:sz w:val="28"/>
          <w:szCs w:val="28"/>
        </w:rPr>
      </w:pPr>
    </w:p>
    <w:p w14:paraId="01BC129C" w14:textId="77777777" w:rsidR="00AC7855" w:rsidRPr="00C74B66" w:rsidRDefault="00AC7855">
      <w:pPr>
        <w:pStyle w:val="Standard"/>
        <w:jc w:val="both"/>
        <w:rPr>
          <w:rFonts w:ascii="Encode Sans" w:hAnsi="Encode Sans"/>
          <w:b/>
          <w:bCs/>
          <w:sz w:val="28"/>
          <w:szCs w:val="28"/>
        </w:rPr>
      </w:pPr>
    </w:p>
    <w:p w14:paraId="2722947C" w14:textId="77777777" w:rsidR="00AC7855" w:rsidRPr="00C74B66" w:rsidRDefault="00AC7855">
      <w:pPr>
        <w:pStyle w:val="Standard"/>
        <w:jc w:val="both"/>
        <w:rPr>
          <w:rFonts w:ascii="Encode Sans" w:hAnsi="Encode Sans"/>
          <w:b/>
          <w:bCs/>
          <w:sz w:val="28"/>
          <w:szCs w:val="28"/>
        </w:rPr>
      </w:pPr>
    </w:p>
    <w:p w14:paraId="74A71A29" w14:textId="226150C3" w:rsidR="00AC7855" w:rsidRPr="00C74B66" w:rsidRDefault="00410AAF">
      <w:pPr>
        <w:pStyle w:val="Standard"/>
        <w:jc w:val="both"/>
        <w:rPr>
          <w:rFonts w:ascii="Encode Sans" w:hAnsi="Encode Sans"/>
          <w:b/>
          <w:bCs/>
          <w:sz w:val="28"/>
          <w:szCs w:val="28"/>
        </w:rPr>
      </w:pPr>
      <w:r w:rsidRPr="00C74B66">
        <w:rPr>
          <w:rFonts w:ascii="Encode Sans" w:hAnsi="Encode Sans"/>
          <w:b/>
          <w:bCs/>
          <w:sz w:val="28"/>
          <w:szCs w:val="28"/>
        </w:rPr>
        <w:t>Autor práce:</w:t>
      </w:r>
      <w:r w:rsidRPr="00C74B66">
        <w:rPr>
          <w:rFonts w:ascii="Encode Sans" w:hAnsi="Encode Sans"/>
          <w:b/>
          <w:bCs/>
          <w:sz w:val="28"/>
          <w:szCs w:val="28"/>
        </w:rPr>
        <w:tab/>
      </w:r>
      <w:r w:rsidR="00413EDF">
        <w:rPr>
          <w:rFonts w:ascii="Encode Sans" w:hAnsi="Encode Sans"/>
          <w:b/>
          <w:bCs/>
          <w:color w:val="2A2AF6"/>
          <w:sz w:val="28"/>
          <w:szCs w:val="28"/>
        </w:rPr>
        <w:t>Vojtěch Brázda</w:t>
      </w:r>
    </w:p>
    <w:p w14:paraId="49A381D1" w14:textId="058A4FF7" w:rsidR="00AC7855" w:rsidRPr="00C74B66" w:rsidRDefault="00410AAF">
      <w:pPr>
        <w:pStyle w:val="Standard"/>
        <w:jc w:val="both"/>
        <w:rPr>
          <w:rFonts w:ascii="Encode Sans" w:hAnsi="Encode Sans"/>
          <w:b/>
          <w:bCs/>
          <w:sz w:val="28"/>
          <w:szCs w:val="28"/>
        </w:rPr>
      </w:pPr>
      <w:r w:rsidRPr="00C74B66">
        <w:rPr>
          <w:rFonts w:ascii="Encode Sans" w:hAnsi="Encode Sans"/>
          <w:b/>
          <w:bCs/>
          <w:sz w:val="28"/>
          <w:szCs w:val="28"/>
        </w:rPr>
        <w:t>Třída:</w:t>
      </w:r>
      <w:r w:rsidRPr="00C74B66">
        <w:rPr>
          <w:rFonts w:ascii="Encode Sans" w:hAnsi="Encode Sans"/>
          <w:b/>
          <w:bCs/>
          <w:sz w:val="28"/>
          <w:szCs w:val="28"/>
        </w:rPr>
        <w:tab/>
      </w:r>
      <w:r w:rsidRPr="00C74B66">
        <w:rPr>
          <w:rFonts w:ascii="Encode Sans" w:hAnsi="Encode Sans"/>
          <w:b/>
          <w:bCs/>
          <w:sz w:val="28"/>
          <w:szCs w:val="28"/>
        </w:rPr>
        <w:tab/>
      </w:r>
      <w:r w:rsidR="006E2E1A">
        <w:rPr>
          <w:rFonts w:ascii="Encode Sans" w:hAnsi="Encode Sans"/>
          <w:b/>
          <w:bCs/>
          <w:sz w:val="28"/>
          <w:szCs w:val="28"/>
        </w:rPr>
        <w:t xml:space="preserve">           </w:t>
      </w:r>
      <w:r w:rsidR="00BC4191" w:rsidRPr="001735B8">
        <w:rPr>
          <w:rFonts w:ascii="Encode Sans" w:hAnsi="Encode Sans"/>
          <w:b/>
          <w:bCs/>
          <w:color w:val="2A2AF6"/>
          <w:sz w:val="28"/>
          <w:szCs w:val="28"/>
        </w:rPr>
        <w:t xml:space="preserve">4. </w:t>
      </w:r>
      <w:r w:rsidR="008576F8">
        <w:rPr>
          <w:rFonts w:ascii="Encode Sans" w:hAnsi="Encode Sans"/>
          <w:b/>
          <w:bCs/>
          <w:color w:val="2A2AF6"/>
          <w:sz w:val="28"/>
          <w:szCs w:val="28"/>
        </w:rPr>
        <w:t>I</w:t>
      </w:r>
    </w:p>
    <w:p w14:paraId="20B8108F" w14:textId="075BD1AF" w:rsidR="001735B8" w:rsidRDefault="00410AAF">
      <w:pPr>
        <w:pStyle w:val="Standard"/>
        <w:jc w:val="both"/>
        <w:rPr>
          <w:rFonts w:ascii="Encode Sans" w:hAnsi="Encode Sans"/>
          <w:b/>
          <w:bCs/>
          <w:sz w:val="28"/>
          <w:szCs w:val="28"/>
        </w:rPr>
      </w:pPr>
      <w:r w:rsidRPr="00C74B66">
        <w:rPr>
          <w:rFonts w:ascii="Encode Sans" w:hAnsi="Encode Sans"/>
          <w:b/>
          <w:bCs/>
          <w:sz w:val="28"/>
          <w:szCs w:val="28"/>
        </w:rPr>
        <w:t>Vedoucí práce:</w:t>
      </w:r>
      <w:r w:rsidRPr="00C74B66">
        <w:rPr>
          <w:rFonts w:ascii="Encode Sans" w:hAnsi="Encode Sans"/>
          <w:b/>
          <w:bCs/>
          <w:sz w:val="28"/>
          <w:szCs w:val="28"/>
        </w:rPr>
        <w:tab/>
      </w:r>
      <w:r w:rsidR="00413EDF">
        <w:rPr>
          <w:rFonts w:ascii="Encode Sans" w:hAnsi="Encode Sans"/>
          <w:b/>
          <w:bCs/>
          <w:color w:val="2A2AF6"/>
          <w:sz w:val="28"/>
          <w:szCs w:val="28"/>
        </w:rPr>
        <w:t>Mgr</w:t>
      </w:r>
      <w:r w:rsidR="00BC4191" w:rsidRPr="001735B8">
        <w:rPr>
          <w:rFonts w:ascii="Encode Sans" w:hAnsi="Encode Sans"/>
          <w:b/>
          <w:bCs/>
          <w:color w:val="2A2AF6"/>
          <w:sz w:val="28"/>
          <w:szCs w:val="28"/>
        </w:rPr>
        <w:t xml:space="preserve">. </w:t>
      </w:r>
      <w:r w:rsidR="00BD61A0">
        <w:rPr>
          <w:rFonts w:ascii="Encode Sans" w:hAnsi="Encode Sans"/>
          <w:b/>
          <w:bCs/>
          <w:color w:val="2A2AF6"/>
          <w:sz w:val="28"/>
          <w:szCs w:val="28"/>
        </w:rPr>
        <w:t>Alan Koukol</w:t>
      </w:r>
    </w:p>
    <w:p w14:paraId="50600B6D" w14:textId="77777777" w:rsidR="00AC7855" w:rsidRPr="00C74B66" w:rsidRDefault="001735B8">
      <w:pPr>
        <w:pStyle w:val="Standard"/>
        <w:jc w:val="both"/>
        <w:rPr>
          <w:rFonts w:ascii="Encode Sans" w:hAnsi="Encode Sans"/>
          <w:b/>
          <w:bCs/>
          <w:sz w:val="28"/>
          <w:szCs w:val="28"/>
        </w:rPr>
      </w:pPr>
      <w:r>
        <w:rPr>
          <w:rFonts w:ascii="Encode Sans" w:hAnsi="Encode Sans"/>
          <w:b/>
          <w:bCs/>
          <w:sz w:val="28"/>
          <w:szCs w:val="28"/>
        </w:rPr>
        <w:t>D</w:t>
      </w:r>
      <w:r w:rsidR="00410AAF" w:rsidRPr="00C74B66">
        <w:rPr>
          <w:rFonts w:ascii="Encode Sans" w:hAnsi="Encode Sans"/>
          <w:b/>
          <w:bCs/>
          <w:sz w:val="28"/>
          <w:szCs w:val="28"/>
        </w:rPr>
        <w:t>ne:</w:t>
      </w:r>
      <w:r w:rsidR="00410AAF" w:rsidRPr="00C74B66">
        <w:rPr>
          <w:rFonts w:ascii="Encode Sans" w:hAnsi="Encode Sans"/>
          <w:b/>
          <w:bCs/>
          <w:sz w:val="28"/>
          <w:szCs w:val="28"/>
        </w:rPr>
        <w:tab/>
      </w:r>
      <w:r w:rsidR="00410AAF" w:rsidRPr="00C74B66">
        <w:rPr>
          <w:rFonts w:ascii="Encode Sans" w:hAnsi="Encode Sans"/>
          <w:b/>
          <w:bCs/>
          <w:sz w:val="28"/>
          <w:szCs w:val="28"/>
        </w:rPr>
        <w:tab/>
      </w:r>
      <w:r w:rsidR="00410AAF" w:rsidRPr="00C74B66">
        <w:rPr>
          <w:rFonts w:ascii="Encode Sans" w:hAnsi="Encode Sans"/>
          <w:b/>
          <w:bCs/>
          <w:sz w:val="28"/>
          <w:szCs w:val="28"/>
        </w:rPr>
        <w:tab/>
      </w:r>
      <w:r w:rsidR="00BD61A0">
        <w:rPr>
          <w:rFonts w:ascii="Encode Sans" w:hAnsi="Encode Sans"/>
          <w:b/>
          <w:bCs/>
          <w:sz w:val="28"/>
          <w:szCs w:val="28"/>
        </w:rPr>
        <w:t>22</w:t>
      </w:r>
      <w:r w:rsidR="00410AAF" w:rsidRPr="00C74B66">
        <w:rPr>
          <w:rFonts w:ascii="Encode Sans" w:hAnsi="Encode Sans"/>
          <w:b/>
          <w:bCs/>
          <w:sz w:val="28"/>
          <w:szCs w:val="28"/>
        </w:rPr>
        <w:t xml:space="preserve">. </w:t>
      </w:r>
      <w:r w:rsidR="00FE3958">
        <w:rPr>
          <w:rFonts w:ascii="Encode Sans" w:hAnsi="Encode Sans"/>
          <w:b/>
          <w:bCs/>
          <w:sz w:val="28"/>
          <w:szCs w:val="28"/>
        </w:rPr>
        <w:t>4</w:t>
      </w:r>
      <w:r w:rsidR="00410AAF" w:rsidRPr="00C74B66">
        <w:rPr>
          <w:rFonts w:ascii="Encode Sans" w:hAnsi="Encode Sans"/>
          <w:b/>
          <w:bCs/>
          <w:sz w:val="28"/>
          <w:szCs w:val="28"/>
        </w:rPr>
        <w:t>. 20</w:t>
      </w:r>
      <w:r w:rsidR="00433610">
        <w:rPr>
          <w:rFonts w:ascii="Encode Sans" w:hAnsi="Encode Sans"/>
          <w:b/>
          <w:bCs/>
          <w:sz w:val="28"/>
          <w:szCs w:val="28"/>
        </w:rPr>
        <w:t>2</w:t>
      </w:r>
      <w:r w:rsidR="00DE7E49">
        <w:rPr>
          <w:rFonts w:ascii="Encode Sans" w:hAnsi="Encode Sans"/>
          <w:b/>
          <w:bCs/>
          <w:sz w:val="28"/>
          <w:szCs w:val="28"/>
        </w:rPr>
        <w:t>2</w:t>
      </w:r>
    </w:p>
    <w:p w14:paraId="0FA32766" w14:textId="77777777" w:rsidR="00AC7855" w:rsidRPr="00C74B66" w:rsidRDefault="00AC7855">
      <w:pPr>
        <w:pStyle w:val="Standard"/>
        <w:jc w:val="both"/>
        <w:rPr>
          <w:rFonts w:ascii="Encode Sans" w:hAnsi="Encode Sans"/>
          <w:b/>
          <w:bCs/>
          <w:sz w:val="28"/>
          <w:szCs w:val="28"/>
        </w:rPr>
      </w:pPr>
    </w:p>
    <w:p w14:paraId="012B1C85" w14:textId="77777777" w:rsidR="00AC7855" w:rsidRPr="00C74B66" w:rsidRDefault="00AC7855">
      <w:pPr>
        <w:pStyle w:val="Standard"/>
        <w:jc w:val="both"/>
        <w:rPr>
          <w:rFonts w:ascii="Encode Sans" w:hAnsi="Encode Sans"/>
          <w:b/>
          <w:bCs/>
          <w:sz w:val="28"/>
          <w:szCs w:val="28"/>
        </w:rPr>
      </w:pPr>
    </w:p>
    <w:p w14:paraId="6DF1D116" w14:textId="77777777" w:rsidR="00AC7855" w:rsidRPr="00C74B66" w:rsidRDefault="00AC7855">
      <w:pPr>
        <w:pStyle w:val="Standard"/>
        <w:jc w:val="both"/>
        <w:rPr>
          <w:rFonts w:ascii="Encode Sans" w:hAnsi="Encode Sans"/>
          <w:b/>
          <w:bCs/>
          <w:sz w:val="28"/>
          <w:szCs w:val="28"/>
        </w:rPr>
      </w:pPr>
    </w:p>
    <w:p w14:paraId="70EF30BA" w14:textId="77777777" w:rsidR="00FB4872" w:rsidRDefault="00410AAF">
      <w:pPr>
        <w:pStyle w:val="Standard"/>
        <w:jc w:val="both"/>
        <w:rPr>
          <w:rFonts w:ascii="Encode Sans" w:hAnsi="Encode Sans"/>
          <w:b/>
          <w:bCs/>
          <w:sz w:val="28"/>
          <w:szCs w:val="28"/>
        </w:rPr>
      </w:pPr>
      <w:r w:rsidRPr="00C74B66">
        <w:rPr>
          <w:rFonts w:ascii="Encode Sans" w:hAnsi="Encode Sans"/>
          <w:b/>
          <w:bCs/>
          <w:sz w:val="28"/>
          <w:szCs w:val="28"/>
        </w:rPr>
        <w:t>Hodnocení:</w:t>
      </w:r>
    </w:p>
    <w:p w14:paraId="232D3EFE" w14:textId="77777777" w:rsidR="00FB4872" w:rsidRDefault="00FB4872">
      <w:pPr>
        <w:rPr>
          <w:rFonts w:ascii="Encode Sans" w:hAnsi="Encode Sans"/>
          <w:b/>
          <w:bCs/>
          <w:sz w:val="28"/>
          <w:szCs w:val="28"/>
        </w:rPr>
      </w:pPr>
      <w:r>
        <w:rPr>
          <w:rFonts w:ascii="Encode Sans" w:hAnsi="Encode Sans"/>
          <w:b/>
          <w:bCs/>
          <w:sz w:val="28"/>
          <w:szCs w:val="28"/>
        </w:rPr>
        <w:br w:type="page"/>
      </w:r>
    </w:p>
    <w:p w14:paraId="19D64DA6" w14:textId="77777777" w:rsidR="00823EB0" w:rsidRPr="006B0571" w:rsidRDefault="00823EB0" w:rsidP="00823EB0">
      <w:pPr>
        <w:pStyle w:val="Standard"/>
        <w:jc w:val="center"/>
        <w:rPr>
          <w:rFonts w:ascii="Encode Sans" w:hAnsi="Encode Sans"/>
          <w:b/>
          <w:bCs/>
        </w:rPr>
      </w:pPr>
      <w:r>
        <w:rPr>
          <w:rFonts w:ascii="Encode Sans" w:hAnsi="Encode Sans"/>
          <w:b/>
          <w:bCs/>
          <w:noProof/>
        </w:rPr>
        <w:lastRenderedPageBreak/>
        <w:drawing>
          <wp:anchor distT="0" distB="0" distL="114300" distR="114300" simplePos="0" relativeHeight="251660288" behindDoc="1" locked="0" layoutInCell="1" allowOverlap="1" wp14:anchorId="3ED151E4" wp14:editId="7F3F6C92">
            <wp:simplePos x="0" y="0"/>
            <wp:positionH relativeFrom="column">
              <wp:posOffset>-47244</wp:posOffset>
            </wp:positionH>
            <wp:positionV relativeFrom="paragraph">
              <wp:posOffset>57557</wp:posOffset>
            </wp:positionV>
            <wp:extent cx="746302" cy="747547"/>
            <wp:effectExtent l="0" t="0" r="0" b="0"/>
            <wp:wrapTight wrapText="bothSides">
              <wp:wrapPolygon edited="0">
                <wp:start x="6066" y="0"/>
                <wp:lineTo x="0" y="3303"/>
                <wp:lineTo x="0" y="13764"/>
                <wp:lineTo x="1654" y="19269"/>
                <wp:lineTo x="3860" y="20921"/>
                <wp:lineTo x="6066" y="20921"/>
                <wp:lineTo x="14890" y="20921"/>
                <wp:lineTo x="15442" y="20921"/>
                <wp:lineTo x="19854" y="17618"/>
                <wp:lineTo x="20957" y="14314"/>
                <wp:lineTo x="20957" y="1652"/>
                <wp:lineTo x="14890" y="0"/>
                <wp:lineTo x="6066" y="0"/>
              </wp:wrapPolygon>
            </wp:wrapTight>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1 - origina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46302" cy="747547"/>
                    </a:xfrm>
                    <a:prstGeom prst="rect">
                      <a:avLst/>
                    </a:prstGeom>
                  </pic:spPr>
                </pic:pic>
              </a:graphicData>
            </a:graphic>
          </wp:anchor>
        </w:drawing>
      </w:r>
      <w:r w:rsidRPr="006B0571">
        <w:rPr>
          <w:rFonts w:ascii="Encode Sans" w:hAnsi="Encode Sans"/>
          <w:b/>
          <w:bCs/>
        </w:rPr>
        <w:t>Vyšší odborná škola</w:t>
      </w:r>
    </w:p>
    <w:p w14:paraId="4D6D95B2" w14:textId="77777777" w:rsidR="00823EB0" w:rsidRPr="006B0571" w:rsidRDefault="00823EB0" w:rsidP="00823EB0">
      <w:pPr>
        <w:pStyle w:val="Standard"/>
        <w:jc w:val="center"/>
        <w:rPr>
          <w:rFonts w:ascii="Encode Sans" w:hAnsi="Encode Sans"/>
          <w:b/>
          <w:bCs/>
        </w:rPr>
      </w:pPr>
      <w:r w:rsidRPr="006B0571">
        <w:rPr>
          <w:rFonts w:ascii="Encode Sans" w:hAnsi="Encode Sans"/>
          <w:b/>
          <w:bCs/>
        </w:rPr>
        <w:t>a Střední průmyslová škola elektrotechnická</w:t>
      </w:r>
    </w:p>
    <w:p w14:paraId="0014B6F1" w14:textId="77777777" w:rsidR="00823EB0" w:rsidRPr="006B0571" w:rsidRDefault="00823EB0" w:rsidP="00823EB0">
      <w:pPr>
        <w:pStyle w:val="Standard"/>
        <w:jc w:val="center"/>
        <w:rPr>
          <w:rFonts w:ascii="Encode Sans" w:hAnsi="Encode Sans"/>
          <w:b/>
          <w:bCs/>
        </w:rPr>
      </w:pPr>
      <w:r w:rsidRPr="006B0571">
        <w:rPr>
          <w:rFonts w:ascii="Encode Sans" w:hAnsi="Encode Sans"/>
          <w:b/>
          <w:bCs/>
        </w:rPr>
        <w:t>Plzeň, Koterovská 85</w:t>
      </w:r>
    </w:p>
    <w:p w14:paraId="35BAF6E5" w14:textId="77777777" w:rsidR="00823EB0" w:rsidRPr="006B0571" w:rsidRDefault="00823EB0" w:rsidP="00823EB0">
      <w:pPr>
        <w:pStyle w:val="Standard"/>
        <w:tabs>
          <w:tab w:val="left" w:pos="0"/>
        </w:tabs>
        <w:jc w:val="both"/>
        <w:rPr>
          <w:rFonts w:ascii="Encode Sans" w:hAnsi="Encode Sans"/>
          <w:sz w:val="20"/>
        </w:rPr>
      </w:pPr>
    </w:p>
    <w:p w14:paraId="609E83A3" w14:textId="77777777" w:rsidR="00823EB0" w:rsidRPr="006B0571" w:rsidRDefault="00823EB0" w:rsidP="00823EB0">
      <w:pPr>
        <w:pStyle w:val="Standard"/>
        <w:jc w:val="center"/>
        <w:rPr>
          <w:rFonts w:ascii="Encode Sans" w:hAnsi="Encode Sans"/>
          <w:b/>
          <w:bCs/>
          <w:sz w:val="40"/>
          <w:szCs w:val="40"/>
        </w:rPr>
      </w:pPr>
    </w:p>
    <w:p w14:paraId="3C2CE087" w14:textId="77777777" w:rsidR="00823EB0" w:rsidRPr="006B0571" w:rsidRDefault="00823EB0" w:rsidP="00823EB0">
      <w:pPr>
        <w:pStyle w:val="Standard"/>
        <w:jc w:val="center"/>
        <w:rPr>
          <w:rFonts w:ascii="Encode Sans" w:hAnsi="Encode Sans"/>
          <w:sz w:val="40"/>
          <w:szCs w:val="40"/>
        </w:rPr>
      </w:pPr>
      <w:r w:rsidRPr="006B0571">
        <w:rPr>
          <w:rFonts w:ascii="Encode Sans" w:hAnsi="Encode Sans"/>
          <w:b/>
          <w:bCs/>
          <w:sz w:val="40"/>
          <w:szCs w:val="40"/>
        </w:rPr>
        <w:t>Zadání  dlouhodobé maturitní práce</w:t>
      </w:r>
    </w:p>
    <w:p w14:paraId="20AE6C7E" w14:textId="77777777" w:rsidR="00823EB0" w:rsidRPr="006B0571" w:rsidRDefault="00823EB0" w:rsidP="00823EB0">
      <w:pPr>
        <w:pStyle w:val="Standard"/>
        <w:rPr>
          <w:rFonts w:ascii="Encode Sans" w:hAnsi="Encode Sans"/>
          <w:b/>
          <w:sz w:val="28"/>
          <w:u w:val="single"/>
        </w:rPr>
      </w:pPr>
    </w:p>
    <w:p w14:paraId="5E84E242" w14:textId="77777777" w:rsidR="00823EB0" w:rsidRPr="006B0571" w:rsidRDefault="00823EB0" w:rsidP="00823EB0">
      <w:pPr>
        <w:pStyle w:val="Standard"/>
        <w:tabs>
          <w:tab w:val="left" w:pos="1719"/>
        </w:tabs>
        <w:rPr>
          <w:rFonts w:ascii="Encode Sans" w:hAnsi="Encode Sans"/>
        </w:rPr>
      </w:pPr>
      <w:r w:rsidRPr="006B0571">
        <w:rPr>
          <w:rFonts w:ascii="Encode Sans" w:hAnsi="Encode Sans"/>
          <w:b/>
        </w:rPr>
        <w:t>Žák:</w:t>
      </w:r>
      <w:r w:rsidRPr="006B0571">
        <w:rPr>
          <w:rFonts w:ascii="Encode Sans" w:hAnsi="Encode Sans"/>
          <w:b/>
        </w:rPr>
        <w:tab/>
      </w:r>
      <w:r w:rsidR="00BD61A0">
        <w:rPr>
          <w:rFonts w:ascii="Encode Sans" w:hAnsi="Encode Sans"/>
          <w:b/>
          <w:bCs/>
          <w:color w:val="FF0000"/>
        </w:rPr>
        <w:t>Simon Valeš, Vojtěch Brázda</w:t>
      </w:r>
    </w:p>
    <w:p w14:paraId="2AE8D891" w14:textId="77777777" w:rsidR="00823EB0" w:rsidRPr="006B0571" w:rsidRDefault="00823EB0" w:rsidP="00823EB0">
      <w:pPr>
        <w:pStyle w:val="Standard"/>
        <w:tabs>
          <w:tab w:val="left" w:pos="1719"/>
        </w:tabs>
        <w:rPr>
          <w:rFonts w:ascii="Encode Sans" w:hAnsi="Encode Sans"/>
        </w:rPr>
      </w:pPr>
      <w:r w:rsidRPr="006B0571">
        <w:rPr>
          <w:rFonts w:ascii="Encode Sans" w:hAnsi="Encode Sans"/>
          <w:b/>
        </w:rPr>
        <w:t>Třída:</w:t>
      </w:r>
      <w:r w:rsidRPr="006B0571">
        <w:rPr>
          <w:rFonts w:ascii="Encode Sans" w:hAnsi="Encode Sans"/>
          <w:b/>
        </w:rPr>
        <w:tab/>
      </w:r>
      <w:r w:rsidRPr="006B0571">
        <w:rPr>
          <w:rFonts w:ascii="Encode Sans" w:hAnsi="Encode Sans"/>
          <w:b/>
          <w:bCs/>
          <w:color w:val="FF0000"/>
        </w:rPr>
        <w:t xml:space="preserve">4. </w:t>
      </w:r>
      <w:r w:rsidR="00BD61A0">
        <w:rPr>
          <w:rFonts w:ascii="Encode Sans" w:hAnsi="Encode Sans"/>
          <w:b/>
          <w:bCs/>
          <w:color w:val="FF0000"/>
        </w:rPr>
        <w:t>i</w:t>
      </w:r>
    </w:p>
    <w:p w14:paraId="41C8FD4E" w14:textId="77777777" w:rsidR="00823EB0" w:rsidRPr="006B0571" w:rsidRDefault="00823EB0" w:rsidP="00823EB0">
      <w:pPr>
        <w:pStyle w:val="Standard"/>
        <w:tabs>
          <w:tab w:val="left" w:pos="1719"/>
        </w:tabs>
        <w:rPr>
          <w:rFonts w:ascii="Encode Sans" w:hAnsi="Encode Sans"/>
        </w:rPr>
      </w:pPr>
      <w:r w:rsidRPr="006B0571">
        <w:rPr>
          <w:rFonts w:ascii="Encode Sans" w:hAnsi="Encode Sans"/>
          <w:b/>
        </w:rPr>
        <w:t>Studijní obor:</w:t>
      </w:r>
      <w:r w:rsidRPr="006B0571">
        <w:rPr>
          <w:rFonts w:ascii="Encode Sans" w:hAnsi="Encode Sans"/>
        </w:rPr>
        <w:tab/>
      </w:r>
      <w:r w:rsidR="00BD61A0">
        <w:rPr>
          <w:rFonts w:ascii="Encode Sans" w:hAnsi="Encode Sans"/>
          <w:b/>
          <w:bCs/>
          <w:color w:val="FF0000"/>
        </w:rPr>
        <w:t>18-20-m/01 Informační technologie</w:t>
      </w:r>
    </w:p>
    <w:p w14:paraId="56AA6FE1" w14:textId="77777777" w:rsidR="00823EB0" w:rsidRDefault="00823EB0" w:rsidP="00BD61A0">
      <w:pPr>
        <w:pStyle w:val="Standard"/>
        <w:tabs>
          <w:tab w:val="left" w:pos="1719"/>
        </w:tabs>
        <w:rPr>
          <w:rFonts w:ascii="Encode Sans" w:hAnsi="Encode Sans"/>
          <w:b/>
          <w:color w:val="FF0000"/>
          <w:sz w:val="16"/>
          <w:szCs w:val="16"/>
        </w:rPr>
      </w:pPr>
      <w:r w:rsidRPr="006B0571">
        <w:rPr>
          <w:rFonts w:ascii="Encode Sans" w:hAnsi="Encode Sans"/>
          <w:b/>
        </w:rPr>
        <w:t>Zaměření:</w:t>
      </w:r>
      <w:r w:rsidRPr="006B0571">
        <w:rPr>
          <w:rFonts w:ascii="Encode Sans" w:hAnsi="Encode Sans"/>
          <w:i/>
          <w:szCs w:val="16"/>
        </w:rPr>
        <w:tab/>
      </w:r>
      <w:r w:rsidR="00BD61A0" w:rsidRPr="00BD61A0">
        <w:rPr>
          <w:rFonts w:ascii="Encode Sans" w:hAnsi="Encode Sans"/>
          <w:i/>
          <w:color w:val="FF0000"/>
          <w:szCs w:val="16"/>
        </w:rPr>
        <w:t>Vývoj aplikací</w:t>
      </w:r>
    </w:p>
    <w:p w14:paraId="6392DCB5" w14:textId="77777777" w:rsidR="00823EB0" w:rsidRPr="00A41614" w:rsidRDefault="00823EB0" w:rsidP="00823EB0">
      <w:pPr>
        <w:pStyle w:val="Standard"/>
        <w:tabs>
          <w:tab w:val="left" w:pos="1719"/>
        </w:tabs>
        <w:rPr>
          <w:rFonts w:ascii="Encode Sans" w:hAnsi="Encode Sans"/>
        </w:rPr>
      </w:pPr>
      <w:r w:rsidRPr="006B0571">
        <w:rPr>
          <w:rFonts w:ascii="Encode Sans" w:hAnsi="Encode Sans"/>
          <w:b/>
        </w:rPr>
        <w:t>Školní rok:</w:t>
      </w:r>
      <w:r w:rsidRPr="006B0571">
        <w:rPr>
          <w:rFonts w:ascii="Encode Sans" w:hAnsi="Encode Sans"/>
        </w:rPr>
        <w:t xml:space="preserve">   </w:t>
      </w:r>
      <w:r w:rsidRPr="006B0571">
        <w:rPr>
          <w:rFonts w:ascii="Encode Sans" w:hAnsi="Encode Sans"/>
        </w:rPr>
        <w:tab/>
      </w:r>
      <w:r w:rsidRPr="006B0571">
        <w:rPr>
          <w:rFonts w:ascii="Encode Sans" w:hAnsi="Encode Sans"/>
          <w:b/>
          <w:bCs/>
        </w:rPr>
        <w:t>20</w:t>
      </w:r>
      <w:r>
        <w:rPr>
          <w:rFonts w:ascii="Encode Sans" w:hAnsi="Encode Sans"/>
          <w:b/>
          <w:bCs/>
        </w:rPr>
        <w:t xml:space="preserve">21 </w:t>
      </w:r>
      <w:r w:rsidRPr="006B0571">
        <w:rPr>
          <w:rFonts w:ascii="Encode Sans" w:hAnsi="Encode Sans"/>
          <w:b/>
          <w:bCs/>
        </w:rPr>
        <w:t>- 20</w:t>
      </w:r>
      <w:r>
        <w:rPr>
          <w:rFonts w:ascii="Encode Sans" w:hAnsi="Encode Sans"/>
          <w:b/>
          <w:bCs/>
        </w:rPr>
        <w:t>22</w:t>
      </w:r>
    </w:p>
    <w:p w14:paraId="142A0105" w14:textId="77777777" w:rsidR="00823EB0" w:rsidRPr="006B0571" w:rsidRDefault="00823EB0" w:rsidP="00823EB0">
      <w:pPr>
        <w:pStyle w:val="Standard"/>
        <w:tabs>
          <w:tab w:val="left" w:pos="1719"/>
        </w:tabs>
        <w:spacing w:line="360" w:lineRule="auto"/>
        <w:jc w:val="both"/>
        <w:rPr>
          <w:rFonts w:ascii="Encode Sans" w:hAnsi="Encode Sans"/>
          <w:b/>
          <w:bCs/>
          <w:i/>
        </w:rPr>
      </w:pPr>
      <w:r w:rsidRPr="006B0571">
        <w:rPr>
          <w:rFonts w:ascii="Encode Sans" w:hAnsi="Encode Sans"/>
          <w:i/>
        </w:rPr>
        <w:t xml:space="preserve">Téma práce:  </w:t>
      </w:r>
      <w:r w:rsidRPr="006B0571">
        <w:rPr>
          <w:rFonts w:ascii="Encode Sans" w:hAnsi="Encode Sans"/>
          <w:i/>
        </w:rPr>
        <w:tab/>
        <w:t xml:space="preserve"> </w:t>
      </w:r>
      <w:r w:rsidR="00BD61A0">
        <w:rPr>
          <w:rFonts w:ascii="Encode Sans" w:hAnsi="Encode Sans"/>
          <w:b/>
          <w:bCs/>
          <w:i/>
          <w:color w:val="FF0000"/>
          <w:sz w:val="36"/>
          <w:szCs w:val="36"/>
        </w:rPr>
        <w:t>Piškvorky</w:t>
      </w:r>
    </w:p>
    <w:p w14:paraId="2A75DA8F" w14:textId="77777777" w:rsidR="00823EB0" w:rsidRPr="006B0571" w:rsidRDefault="00823EB0" w:rsidP="00823EB0">
      <w:pPr>
        <w:pStyle w:val="Zhlav"/>
        <w:tabs>
          <w:tab w:val="clear" w:pos="4818"/>
        </w:tabs>
        <w:spacing w:line="360" w:lineRule="auto"/>
        <w:jc w:val="both"/>
        <w:rPr>
          <w:rFonts w:ascii="Encode Sans" w:hAnsi="Encode Sans"/>
          <w:b/>
          <w:bCs/>
          <w:i/>
        </w:rPr>
      </w:pPr>
      <w:r w:rsidRPr="006B0571">
        <w:rPr>
          <w:rFonts w:ascii="Encode Sans" w:hAnsi="Encode Sans"/>
          <w:b/>
          <w:bCs/>
          <w:i/>
        </w:rPr>
        <w:t>Pokyny k obsahu a rozsahu práce:</w:t>
      </w:r>
    </w:p>
    <w:p w14:paraId="064E6D34" w14:textId="77777777" w:rsidR="00823EB0" w:rsidRDefault="00BD61A0" w:rsidP="00BD61A0">
      <w:pPr>
        <w:pStyle w:val="Standard"/>
        <w:numPr>
          <w:ilvl w:val="0"/>
          <w:numId w:val="7"/>
        </w:numPr>
        <w:rPr>
          <w:rFonts w:ascii="Encode Sans" w:hAnsi="Encode Sans"/>
          <w:b/>
          <w:i/>
          <w:iCs/>
          <w:color w:val="FF0000"/>
        </w:rPr>
      </w:pPr>
      <w:r>
        <w:rPr>
          <w:rFonts w:ascii="Encode Sans" w:hAnsi="Encode Sans"/>
          <w:b/>
          <w:i/>
          <w:iCs/>
          <w:color w:val="FF0000"/>
        </w:rPr>
        <w:t>Hrací plocha minimálně 15x15 polí</w:t>
      </w:r>
    </w:p>
    <w:p w14:paraId="09C021C9" w14:textId="77777777" w:rsidR="00BD61A0" w:rsidRDefault="00BD61A0" w:rsidP="00BD61A0">
      <w:pPr>
        <w:pStyle w:val="Standard"/>
        <w:numPr>
          <w:ilvl w:val="0"/>
          <w:numId w:val="7"/>
        </w:numPr>
        <w:rPr>
          <w:rFonts w:ascii="Encode Sans" w:hAnsi="Encode Sans"/>
          <w:b/>
          <w:i/>
          <w:iCs/>
          <w:color w:val="FF0000"/>
        </w:rPr>
      </w:pPr>
      <w:r>
        <w:rPr>
          <w:rFonts w:ascii="Encode Sans" w:hAnsi="Encode Sans"/>
          <w:b/>
          <w:i/>
          <w:iCs/>
          <w:color w:val="FF0000"/>
        </w:rPr>
        <w:t>Možnost hraní proti živému hráči v rámci LAN</w:t>
      </w:r>
    </w:p>
    <w:p w14:paraId="2ADCD0D8" w14:textId="77777777" w:rsidR="00BD61A0" w:rsidRDefault="00BD61A0" w:rsidP="00BD61A0">
      <w:pPr>
        <w:pStyle w:val="Standard"/>
        <w:numPr>
          <w:ilvl w:val="0"/>
          <w:numId w:val="7"/>
        </w:numPr>
        <w:rPr>
          <w:rFonts w:ascii="Encode Sans" w:hAnsi="Encode Sans"/>
          <w:b/>
          <w:i/>
          <w:iCs/>
          <w:color w:val="FF0000"/>
        </w:rPr>
      </w:pPr>
      <w:r>
        <w:rPr>
          <w:rFonts w:ascii="Encode Sans" w:hAnsi="Encode Sans"/>
          <w:b/>
          <w:i/>
          <w:iCs/>
          <w:color w:val="FF0000"/>
        </w:rPr>
        <w:t>Možnost hraní proti AI (minimálně dvě úrovně obtížnosti)</w:t>
      </w:r>
    </w:p>
    <w:p w14:paraId="7444CA7A" w14:textId="77777777" w:rsidR="00BD61A0" w:rsidRPr="006B0571" w:rsidRDefault="00BD61A0" w:rsidP="00BD61A0">
      <w:pPr>
        <w:pStyle w:val="Standard"/>
        <w:numPr>
          <w:ilvl w:val="0"/>
          <w:numId w:val="7"/>
        </w:numPr>
        <w:rPr>
          <w:rFonts w:ascii="Encode Sans" w:hAnsi="Encode Sans"/>
          <w:b/>
          <w:i/>
          <w:iCs/>
          <w:color w:val="FF0000"/>
        </w:rPr>
      </w:pPr>
      <w:r>
        <w:rPr>
          <w:rFonts w:ascii="Encode Sans" w:hAnsi="Encode Sans"/>
          <w:b/>
          <w:i/>
          <w:iCs/>
          <w:color w:val="FF0000"/>
        </w:rPr>
        <w:t>Možnost volby počtu vítězných kol</w:t>
      </w:r>
    </w:p>
    <w:p w14:paraId="0E18ACA0" w14:textId="77777777" w:rsidR="00823EB0" w:rsidRPr="006B0571" w:rsidRDefault="00823EB0" w:rsidP="00823EB0">
      <w:pPr>
        <w:pStyle w:val="Standard"/>
        <w:rPr>
          <w:rFonts w:ascii="Encode Sans" w:hAnsi="Encode Sans"/>
          <w:i/>
          <w:iCs/>
        </w:rPr>
      </w:pPr>
    </w:p>
    <w:p w14:paraId="63A324CE" w14:textId="77777777" w:rsidR="00823EB0" w:rsidRPr="006B0571" w:rsidRDefault="00823EB0" w:rsidP="00823EB0">
      <w:pPr>
        <w:pStyle w:val="Standard"/>
        <w:rPr>
          <w:rFonts w:ascii="Encode Sans" w:hAnsi="Encode Sans"/>
          <w:b/>
          <w:bCs/>
          <w:color w:val="000000"/>
        </w:rPr>
      </w:pPr>
      <w:r w:rsidRPr="006B0571">
        <w:rPr>
          <w:rFonts w:ascii="Encode Sans" w:hAnsi="Encode Sans"/>
          <w:b/>
          <w:bCs/>
          <w:color w:val="000000"/>
        </w:rPr>
        <w:t>Určení částí tématu zpracovávaných jednotlivými žáky:</w:t>
      </w:r>
    </w:p>
    <w:p w14:paraId="04C7D2E6" w14:textId="77777777" w:rsidR="004D68EE" w:rsidRDefault="004D68EE" w:rsidP="00823EB0">
      <w:pPr>
        <w:pStyle w:val="Standard"/>
        <w:rPr>
          <w:rFonts w:ascii="Encode Sans" w:hAnsi="Encode Sans"/>
          <w:b/>
          <w:bCs/>
          <w:i/>
        </w:rPr>
      </w:pPr>
      <w:r>
        <w:rPr>
          <w:rFonts w:ascii="Encode Sans" w:hAnsi="Encode Sans"/>
          <w:b/>
          <w:bCs/>
          <w:i/>
        </w:rPr>
        <w:t>Simon Valeš:</w:t>
      </w:r>
    </w:p>
    <w:p w14:paraId="00F26FCA" w14:textId="77777777" w:rsidR="004D68EE" w:rsidRDefault="004D68EE" w:rsidP="00823EB0">
      <w:pPr>
        <w:pStyle w:val="Standard"/>
        <w:rPr>
          <w:rFonts w:ascii="Encode Sans" w:hAnsi="Encode Sans"/>
          <w:bCs/>
          <w:i/>
        </w:rPr>
      </w:pPr>
      <w:r>
        <w:rPr>
          <w:rFonts w:ascii="Encode Sans" w:hAnsi="Encode Sans"/>
          <w:b/>
          <w:bCs/>
          <w:i/>
        </w:rPr>
        <w:tab/>
      </w:r>
      <w:r>
        <w:rPr>
          <w:rFonts w:ascii="Encode Sans" w:hAnsi="Encode Sans"/>
          <w:bCs/>
          <w:i/>
        </w:rPr>
        <w:t>Vytvoření tlačítek na hrací ploše, dále pak základního menu pro výběr možností hraní proti AI nebo hráči a následně lze vybrat počet vítězných kol. Než hráči začnou hrát, připojí se do připojovacího lobby a následně se hra zapne. Vytvoření základní úrovně Ai.</w:t>
      </w:r>
    </w:p>
    <w:p w14:paraId="6FB74EA1" w14:textId="77777777" w:rsidR="004D68EE" w:rsidRDefault="004D68EE" w:rsidP="00823EB0">
      <w:pPr>
        <w:pStyle w:val="Standard"/>
        <w:rPr>
          <w:rFonts w:ascii="Encode Sans" w:hAnsi="Encode Sans"/>
          <w:b/>
          <w:bCs/>
          <w:i/>
        </w:rPr>
      </w:pPr>
      <w:r w:rsidRPr="004D68EE">
        <w:rPr>
          <w:rFonts w:ascii="Encode Sans" w:hAnsi="Encode Sans"/>
          <w:b/>
          <w:bCs/>
          <w:i/>
        </w:rPr>
        <w:t>Vojtěch Brázda:</w:t>
      </w:r>
    </w:p>
    <w:p w14:paraId="3E200018" w14:textId="77777777" w:rsidR="00F65BC7" w:rsidRDefault="004D68EE" w:rsidP="00F65BC7">
      <w:pPr>
        <w:pStyle w:val="Standard"/>
        <w:rPr>
          <w:rFonts w:ascii="Encode Sans" w:hAnsi="Encode Sans"/>
          <w:bCs/>
          <w:i/>
        </w:rPr>
      </w:pPr>
      <w:r>
        <w:rPr>
          <w:rFonts w:ascii="Encode Sans" w:hAnsi="Encode Sans"/>
          <w:bCs/>
          <w:i/>
        </w:rPr>
        <w:tab/>
      </w:r>
      <w:r w:rsidR="00E90CF5" w:rsidRPr="00E90CF5">
        <w:rPr>
          <w:rFonts w:ascii="Encode Sans" w:hAnsi="Encode Sans"/>
          <w:bCs/>
          <w:i/>
        </w:rPr>
        <w:t xml:space="preserve">Vytvoření základní hrací plochy, dále vyhodnocování výhry a grafickou úpravu základního pole. Zajistit bodovací systém pro hráče, aby věděli, kdo vyhrává. Udělat aplikaci možnost hraní přes LAN, mezi dvěma soupeři. Základní úroveň AI, poté alpha verzi pro testování, a </w:t>
      </w:r>
      <w:r w:rsidR="00F65BC7">
        <w:rPr>
          <w:rFonts w:ascii="Encode Sans" w:hAnsi="Encode Sans"/>
          <w:bCs/>
          <w:i/>
        </w:rPr>
        <w:t>nakonec vytvoření rozšířené AI.</w:t>
      </w:r>
    </w:p>
    <w:p w14:paraId="3511E22D" w14:textId="6CB07960" w:rsidR="00823EB0" w:rsidRPr="006B0571" w:rsidRDefault="00823EB0" w:rsidP="00823EB0">
      <w:pPr>
        <w:pStyle w:val="Standard"/>
        <w:rPr>
          <w:rFonts w:ascii="Encode Sans" w:hAnsi="Encode Sans"/>
          <w:i/>
        </w:rPr>
      </w:pPr>
      <w:r w:rsidRPr="006B0571">
        <w:rPr>
          <w:rFonts w:ascii="Encode Sans" w:hAnsi="Encode Sans"/>
          <w:b/>
          <w:bCs/>
          <w:i/>
        </w:rPr>
        <w:t>Požadavek na počet vyhotovení maturitní práce:</w:t>
      </w:r>
      <w:r w:rsidRPr="006B0571">
        <w:rPr>
          <w:rFonts w:ascii="Encode Sans" w:hAnsi="Encode Sans"/>
          <w:i/>
        </w:rPr>
        <w:t xml:space="preserve"> </w:t>
      </w:r>
      <w:r w:rsidRPr="006B0571">
        <w:rPr>
          <w:rFonts w:ascii="Encode Sans" w:hAnsi="Encode Sans"/>
          <w:i/>
        </w:rPr>
        <w:tab/>
        <w:t>2 výtisky</w:t>
      </w:r>
    </w:p>
    <w:p w14:paraId="0A1EBA5C" w14:textId="77777777" w:rsidR="00823EB0" w:rsidRPr="006B0571" w:rsidRDefault="00823EB0" w:rsidP="00A41614">
      <w:pPr>
        <w:pStyle w:val="Standard"/>
        <w:spacing w:line="360" w:lineRule="auto"/>
        <w:rPr>
          <w:rFonts w:ascii="Encode Sans" w:hAnsi="Encode Sans"/>
          <w:i/>
        </w:rPr>
      </w:pPr>
    </w:p>
    <w:p w14:paraId="4746FAA5" w14:textId="77777777" w:rsidR="00823EB0" w:rsidRDefault="00823EB0" w:rsidP="00A41614">
      <w:pPr>
        <w:pStyle w:val="Zhlav"/>
        <w:tabs>
          <w:tab w:val="clear" w:pos="4818"/>
          <w:tab w:val="left" w:pos="2827"/>
        </w:tabs>
        <w:jc w:val="both"/>
        <w:rPr>
          <w:rFonts w:ascii="Encode Sans" w:hAnsi="Encode Sans"/>
          <w:b/>
          <w:bCs/>
          <w:i/>
        </w:rPr>
      </w:pPr>
      <w:r w:rsidRPr="006B0571">
        <w:rPr>
          <w:rFonts w:ascii="Encode Sans" w:hAnsi="Encode Sans"/>
          <w:i/>
        </w:rPr>
        <w:t>Termín odevzdání:</w:t>
      </w:r>
      <w:r w:rsidRPr="006B0571">
        <w:rPr>
          <w:rFonts w:ascii="Encode Sans" w:hAnsi="Encode Sans"/>
          <w:i/>
        </w:rPr>
        <w:tab/>
      </w:r>
      <w:r w:rsidRPr="00690541">
        <w:rPr>
          <w:rFonts w:ascii="Encode Sans" w:hAnsi="Encode Sans"/>
          <w:b/>
          <w:i/>
        </w:rPr>
        <w:t>2</w:t>
      </w:r>
      <w:r w:rsidR="005532FC">
        <w:rPr>
          <w:rFonts w:ascii="Encode Sans" w:hAnsi="Encode Sans"/>
          <w:b/>
          <w:i/>
        </w:rPr>
        <w:t>2</w:t>
      </w:r>
      <w:r w:rsidRPr="00690541">
        <w:rPr>
          <w:rFonts w:ascii="Encode Sans" w:hAnsi="Encode Sans"/>
          <w:b/>
          <w:bCs/>
          <w:i/>
        </w:rPr>
        <w:t>.</w:t>
      </w:r>
      <w:r w:rsidRPr="006B0571">
        <w:rPr>
          <w:rFonts w:ascii="Encode Sans" w:hAnsi="Encode Sans"/>
          <w:b/>
          <w:bCs/>
          <w:i/>
        </w:rPr>
        <w:t xml:space="preserve"> </w:t>
      </w:r>
      <w:r>
        <w:rPr>
          <w:rFonts w:ascii="Encode Sans" w:hAnsi="Encode Sans"/>
          <w:b/>
          <w:bCs/>
          <w:i/>
        </w:rPr>
        <w:t>dubna</w:t>
      </w:r>
      <w:r w:rsidRPr="006B0571">
        <w:rPr>
          <w:rFonts w:ascii="Encode Sans" w:hAnsi="Encode Sans"/>
          <w:b/>
          <w:bCs/>
          <w:i/>
        </w:rPr>
        <w:t xml:space="preserve"> 20</w:t>
      </w:r>
      <w:r>
        <w:rPr>
          <w:rFonts w:ascii="Encode Sans" w:hAnsi="Encode Sans"/>
          <w:b/>
          <w:bCs/>
          <w:i/>
        </w:rPr>
        <w:t>22</w:t>
      </w:r>
    </w:p>
    <w:p w14:paraId="090A5CA5" w14:textId="77777777" w:rsidR="00823EB0" w:rsidRPr="00663952" w:rsidRDefault="00823EB0" w:rsidP="00A41614">
      <w:pPr>
        <w:pStyle w:val="Zhlav"/>
        <w:tabs>
          <w:tab w:val="clear" w:pos="4818"/>
          <w:tab w:val="left" w:pos="2827"/>
        </w:tabs>
        <w:jc w:val="both"/>
        <w:rPr>
          <w:rFonts w:ascii="Encode Sans" w:hAnsi="Encode Sans"/>
          <w:b/>
          <w:i/>
        </w:rPr>
      </w:pPr>
      <w:r w:rsidRPr="00663952">
        <w:rPr>
          <w:rFonts w:ascii="Encode Sans" w:hAnsi="Encode Sans"/>
          <w:i/>
        </w:rPr>
        <w:t>Čas obhajoby:</w:t>
      </w:r>
      <w:r>
        <w:rPr>
          <w:rFonts w:ascii="Encode Sans" w:hAnsi="Encode Sans"/>
          <w:i/>
        </w:rPr>
        <w:tab/>
      </w:r>
      <w:r w:rsidRPr="00663952">
        <w:rPr>
          <w:rFonts w:ascii="Encode Sans" w:hAnsi="Encode Sans"/>
          <w:b/>
          <w:i/>
        </w:rPr>
        <w:t>15 minut</w:t>
      </w:r>
    </w:p>
    <w:p w14:paraId="6D90CB1A" w14:textId="594E6D7F" w:rsidR="00823EB0" w:rsidRPr="006B0571" w:rsidRDefault="00823EB0" w:rsidP="00A41614">
      <w:pPr>
        <w:pStyle w:val="Standard"/>
        <w:tabs>
          <w:tab w:val="left" w:pos="2811"/>
        </w:tabs>
        <w:ind w:left="30" w:hanging="15"/>
        <w:jc w:val="both"/>
        <w:rPr>
          <w:rFonts w:ascii="Encode Sans" w:hAnsi="Encode Sans"/>
        </w:rPr>
      </w:pPr>
      <w:r w:rsidRPr="006B0571">
        <w:rPr>
          <w:rFonts w:ascii="Encode Sans" w:hAnsi="Encode Sans"/>
        </w:rPr>
        <w:t>Vedoucí práce:</w:t>
      </w:r>
      <w:r w:rsidRPr="006B0571">
        <w:rPr>
          <w:rFonts w:ascii="Encode Sans" w:hAnsi="Encode Sans"/>
        </w:rPr>
        <w:tab/>
      </w:r>
      <w:r w:rsidR="00BD4E1C">
        <w:rPr>
          <w:rFonts w:ascii="Encode Sans" w:hAnsi="Encode Sans"/>
          <w:b/>
          <w:bCs/>
          <w:color w:val="FF0000"/>
        </w:rPr>
        <w:t>Mgr</w:t>
      </w:r>
      <w:r w:rsidRPr="006B3290">
        <w:rPr>
          <w:rFonts w:ascii="Encode Sans" w:hAnsi="Encode Sans"/>
          <w:b/>
          <w:bCs/>
          <w:color w:val="FF0000"/>
        </w:rPr>
        <w:t>.</w:t>
      </w:r>
      <w:r w:rsidR="005532FC">
        <w:rPr>
          <w:rFonts w:ascii="Encode Sans" w:hAnsi="Encode Sans"/>
          <w:b/>
          <w:bCs/>
          <w:color w:val="FF0000"/>
        </w:rPr>
        <w:t>Alan Koukol</w:t>
      </w:r>
    </w:p>
    <w:p w14:paraId="66CCA83E" w14:textId="77777777" w:rsidR="00823EB0" w:rsidRPr="006B0571" w:rsidRDefault="00823EB0" w:rsidP="00823EB0">
      <w:pPr>
        <w:pStyle w:val="Standard"/>
        <w:tabs>
          <w:tab w:val="left" w:pos="5107"/>
        </w:tabs>
        <w:ind w:left="30" w:hanging="15"/>
        <w:jc w:val="both"/>
        <w:rPr>
          <w:rFonts w:ascii="Encode Sans" w:hAnsi="Encode Sans"/>
        </w:rPr>
      </w:pPr>
      <w:r w:rsidRPr="006B0571">
        <w:rPr>
          <w:rFonts w:ascii="Encode Sans" w:hAnsi="Encode Sans"/>
        </w:rPr>
        <w:t xml:space="preserve">Projednáno v </w:t>
      </w:r>
      <w:r w:rsidRPr="006B0571">
        <w:rPr>
          <w:rFonts w:ascii="Encode Sans" w:hAnsi="Encode Sans"/>
          <w:b/>
          <w:bCs/>
          <w:szCs w:val="16"/>
        </w:rPr>
        <w:t>katedře</w:t>
      </w:r>
      <w:r w:rsidRPr="006B0571">
        <w:rPr>
          <w:rFonts w:ascii="Encode Sans" w:hAnsi="Encode Sans"/>
          <w:b/>
          <w:bCs/>
          <w:color w:val="FF0000"/>
          <w:sz w:val="16"/>
          <w:szCs w:val="16"/>
        </w:rPr>
        <w:t xml:space="preserve"> VTT, ODP, PPE</w:t>
      </w:r>
      <w:r w:rsidRPr="006B0571">
        <w:rPr>
          <w:rFonts w:ascii="Encode Sans" w:hAnsi="Encode Sans"/>
          <w:b/>
          <w:bCs/>
          <w:color w:val="FF3366"/>
          <w:sz w:val="16"/>
          <w:szCs w:val="16"/>
        </w:rPr>
        <w:t xml:space="preserve"> </w:t>
      </w:r>
      <w:r w:rsidRPr="006B0571">
        <w:rPr>
          <w:rFonts w:ascii="Encode Sans" w:hAnsi="Encode Sans"/>
        </w:rPr>
        <w:t>a schváleno ředitelkou školy.</w:t>
      </w:r>
    </w:p>
    <w:p w14:paraId="545F3FD8" w14:textId="77777777" w:rsidR="00823EB0" w:rsidRPr="006B0571" w:rsidRDefault="00823EB0" w:rsidP="00A41614">
      <w:pPr>
        <w:pStyle w:val="Standard"/>
        <w:rPr>
          <w:rFonts w:ascii="Encode Sans" w:hAnsi="Encode Sans"/>
        </w:rPr>
      </w:pPr>
    </w:p>
    <w:p w14:paraId="65211BD5" w14:textId="77777777" w:rsidR="00823EB0" w:rsidRPr="006B0571" w:rsidRDefault="00823EB0" w:rsidP="00823EB0">
      <w:pPr>
        <w:pStyle w:val="Zpat"/>
        <w:tabs>
          <w:tab w:val="clear" w:pos="4818"/>
          <w:tab w:val="center" w:pos="7395"/>
        </w:tabs>
        <w:rPr>
          <w:rFonts w:ascii="Encode Sans" w:hAnsi="Encode Sans"/>
        </w:rPr>
      </w:pPr>
      <w:r w:rsidRPr="006B0571">
        <w:rPr>
          <w:rFonts w:ascii="Encode Sans" w:hAnsi="Encode Sans"/>
        </w:rPr>
        <w:t xml:space="preserve">V Plzni dne: </w:t>
      </w:r>
      <w:r>
        <w:rPr>
          <w:rFonts w:ascii="Encode Sans" w:hAnsi="Encode Sans"/>
        </w:rPr>
        <w:t>30</w:t>
      </w:r>
      <w:r w:rsidRPr="006B0571">
        <w:rPr>
          <w:rFonts w:ascii="Encode Sans" w:hAnsi="Encode Sans"/>
        </w:rPr>
        <w:t>. října 20</w:t>
      </w:r>
      <w:r>
        <w:rPr>
          <w:rFonts w:ascii="Encode Sans" w:hAnsi="Encode Sans"/>
        </w:rPr>
        <w:t>21</w:t>
      </w:r>
      <w:r w:rsidRPr="006B0571">
        <w:rPr>
          <w:rFonts w:ascii="Encode Sans" w:hAnsi="Encode Sans"/>
        </w:rPr>
        <w:tab/>
        <w:t>Ing. Naděžda Mauleová, MBA</w:t>
      </w:r>
      <w:r>
        <w:rPr>
          <w:rFonts w:ascii="Encode Sans" w:hAnsi="Encode Sans"/>
        </w:rPr>
        <w:t>, v.r.</w:t>
      </w:r>
    </w:p>
    <w:p w14:paraId="42359677" w14:textId="77777777" w:rsidR="00823EB0" w:rsidRPr="006B0571" w:rsidRDefault="00823EB0" w:rsidP="00823EB0">
      <w:pPr>
        <w:pStyle w:val="Zpat"/>
        <w:tabs>
          <w:tab w:val="clear" w:pos="4818"/>
          <w:tab w:val="center" w:pos="7395"/>
        </w:tabs>
        <w:spacing w:line="360" w:lineRule="auto"/>
        <w:jc w:val="both"/>
        <w:rPr>
          <w:rFonts w:ascii="Encode Sans" w:hAnsi="Encode Sans"/>
          <w:i/>
        </w:rPr>
      </w:pPr>
      <w:r w:rsidRPr="006B0571">
        <w:rPr>
          <w:rFonts w:ascii="Encode Sans" w:hAnsi="Encode Sans"/>
          <w:i/>
        </w:rPr>
        <w:tab/>
        <w:t>ředitelka školy</w:t>
      </w:r>
    </w:p>
    <w:p w14:paraId="1CDA3623" w14:textId="77777777" w:rsidR="009F2A12" w:rsidRDefault="009F2A12">
      <w:pPr>
        <w:rPr>
          <w:rFonts w:ascii="Encode Sans" w:hAnsi="Encode Sans"/>
          <w:b/>
          <w:bCs/>
          <w:sz w:val="28"/>
          <w:szCs w:val="28"/>
        </w:rPr>
      </w:pPr>
      <w:r>
        <w:rPr>
          <w:rFonts w:ascii="Encode Sans" w:hAnsi="Encode Sans"/>
          <w:b/>
          <w:bCs/>
          <w:sz w:val="28"/>
          <w:szCs w:val="28"/>
        </w:rPr>
        <w:br w:type="page"/>
      </w:r>
    </w:p>
    <w:p w14:paraId="7A5BAD8F" w14:textId="77777777" w:rsidR="0077701F" w:rsidRPr="00796F31" w:rsidRDefault="0077701F" w:rsidP="009F2A12">
      <w:pPr>
        <w:pStyle w:val="Standard"/>
        <w:spacing w:line="360" w:lineRule="auto"/>
        <w:jc w:val="both"/>
        <w:rPr>
          <w:b/>
          <w:bCs/>
        </w:rPr>
      </w:pPr>
      <w:r w:rsidRPr="00796F31">
        <w:rPr>
          <w:b/>
          <w:bCs/>
        </w:rPr>
        <w:lastRenderedPageBreak/>
        <w:t>Anotace</w:t>
      </w:r>
    </w:p>
    <w:p w14:paraId="2A1E46C7" w14:textId="238C950D" w:rsidR="005532FC" w:rsidRDefault="005532FC" w:rsidP="009F2A12">
      <w:pPr>
        <w:pStyle w:val="Standard"/>
        <w:spacing w:line="360" w:lineRule="auto"/>
        <w:jc w:val="both"/>
      </w:pPr>
      <w:r>
        <w:t xml:space="preserve">V této maturitní práci se </w:t>
      </w:r>
      <w:r w:rsidR="009B6D3F">
        <w:t>pokoušíme o vytvoření hry</w:t>
      </w:r>
      <w:r>
        <w:t xml:space="preserve"> Piškvorky, podle zadaných kritérií. Po spuštění hry se objeví menu a začne hrát námi vybraná skladba, která nás doprovází po celou dobu chodu programu, pokud ji tedy v pravém dolním rohu nevypneme. V menu jsou nastavena 2 základní tlačítka HRA PROTI PC (námi vytvořeného AI, které má 2 úrovně) a HRA PRO VÍCE HRÁČŮ (myšleno tedy jen pro 2 hráče). Pokud vybereme hru proti AI, tak si zvolíme jednu</w:t>
      </w:r>
      <w:r w:rsidR="00501123">
        <w:t xml:space="preserve"> </w:t>
      </w:r>
      <w:r>
        <w:t>nebo druhou úroveň</w:t>
      </w:r>
      <w:r w:rsidR="00501123">
        <w:t>,</w:t>
      </w:r>
      <w:r>
        <w:t xml:space="preserve"> a taktéž počet kol.</w:t>
      </w:r>
      <w:r w:rsidR="009B6D3F">
        <w:t xml:space="preserve"> Pokud zvolíme hru proti hráči, tak si ještě musíme zvolit, kdo bude hru hostovat a kdo se připojí. Hostitel</w:t>
      </w:r>
      <w:r w:rsidR="002A3C93">
        <w:t>,</w:t>
      </w:r>
      <w:r w:rsidR="009B6D3F">
        <w:t xml:space="preserve"> neboli server nastavuje</w:t>
      </w:r>
      <w:r w:rsidR="002A3C93">
        <w:t>,</w:t>
      </w:r>
      <w:r w:rsidR="009B6D3F">
        <w:t xml:space="preserve"> na kolik kol se hra bude odehrávat. Tak či tak, po zvolení herního módu</w:t>
      </w:r>
      <w:r w:rsidR="005C340B">
        <w:t xml:space="preserve"> (AI, LAN)</w:t>
      </w:r>
      <w:r w:rsidR="009B6D3F">
        <w:t xml:space="preserve"> se v</w:t>
      </w:r>
      <w:r>
        <w:t>ygeneruje</w:t>
      </w:r>
      <w:r w:rsidR="009B6D3F">
        <w:t xml:space="preserve"> </w:t>
      </w:r>
      <w:r>
        <w:t>pole tlačítek 15x15, kde následně po kliknutí na dané tlačítko</w:t>
      </w:r>
      <w:r w:rsidR="005E39BC">
        <w:t>,</w:t>
      </w:r>
      <w:r>
        <w:t xml:space="preserve"> se objeví buď znak X nebo O.</w:t>
      </w:r>
      <w:r w:rsidR="009B6D3F">
        <w:t xml:space="preserve"> V horní části obrazovky, se přepíná, kdo zrovna má v daný okamžik hrát a napravo je vidět skóre, kdo má kolik vyhraných kol.</w:t>
      </w:r>
      <w:r w:rsidR="005C340B">
        <w:t xml:space="preserve"> Po výhře vyskočí okno s informací, kdo vyhrál.</w:t>
      </w:r>
    </w:p>
    <w:p w14:paraId="668E15A2" w14:textId="77777777" w:rsidR="0077701F" w:rsidRDefault="0077701F">
      <w:pPr>
        <w:pStyle w:val="Standard"/>
        <w:jc w:val="both"/>
      </w:pPr>
    </w:p>
    <w:p w14:paraId="73E0E3C8" w14:textId="77777777" w:rsidR="0077701F" w:rsidRDefault="0077701F">
      <w:pPr>
        <w:pStyle w:val="Standard"/>
        <w:jc w:val="both"/>
      </w:pPr>
    </w:p>
    <w:p w14:paraId="158F5A22" w14:textId="77777777" w:rsidR="0077701F" w:rsidRDefault="0077701F">
      <w:pPr>
        <w:pStyle w:val="Standard"/>
        <w:jc w:val="both"/>
      </w:pPr>
    </w:p>
    <w:p w14:paraId="3781822D" w14:textId="77777777" w:rsidR="0077701F" w:rsidRDefault="0077701F">
      <w:pPr>
        <w:pStyle w:val="Standard"/>
        <w:jc w:val="both"/>
      </w:pPr>
    </w:p>
    <w:p w14:paraId="7E6BB82F" w14:textId="77777777" w:rsidR="0077701F" w:rsidRDefault="0077701F">
      <w:pPr>
        <w:pStyle w:val="Standard"/>
        <w:jc w:val="both"/>
      </w:pPr>
    </w:p>
    <w:p w14:paraId="0585D9FD" w14:textId="77777777" w:rsidR="0077701F" w:rsidRDefault="0077701F">
      <w:pPr>
        <w:pStyle w:val="Standard"/>
        <w:jc w:val="both"/>
      </w:pPr>
    </w:p>
    <w:p w14:paraId="7B087C93" w14:textId="77777777" w:rsidR="0077701F" w:rsidRDefault="0077701F">
      <w:pPr>
        <w:pStyle w:val="Standard"/>
        <w:jc w:val="both"/>
      </w:pPr>
    </w:p>
    <w:p w14:paraId="0FA0000D" w14:textId="77777777" w:rsidR="0077701F" w:rsidRDefault="0077701F">
      <w:pPr>
        <w:pStyle w:val="Standard"/>
        <w:jc w:val="both"/>
      </w:pPr>
    </w:p>
    <w:p w14:paraId="082EB4E3" w14:textId="77777777" w:rsidR="0077701F" w:rsidRDefault="0077701F">
      <w:pPr>
        <w:pStyle w:val="Standard"/>
        <w:jc w:val="both"/>
      </w:pPr>
    </w:p>
    <w:p w14:paraId="02DE2ADB" w14:textId="77777777" w:rsidR="0077701F" w:rsidRDefault="0077701F">
      <w:pPr>
        <w:pStyle w:val="Standard"/>
        <w:jc w:val="both"/>
      </w:pPr>
    </w:p>
    <w:p w14:paraId="201EC47D" w14:textId="77777777" w:rsidR="0077701F" w:rsidRDefault="0077701F">
      <w:pPr>
        <w:pStyle w:val="Standard"/>
        <w:jc w:val="both"/>
      </w:pPr>
    </w:p>
    <w:p w14:paraId="5764BA57" w14:textId="77777777" w:rsidR="0077701F" w:rsidRDefault="0077701F">
      <w:pPr>
        <w:pStyle w:val="Standard"/>
        <w:jc w:val="both"/>
      </w:pPr>
    </w:p>
    <w:p w14:paraId="4E4D7EA9" w14:textId="77777777" w:rsidR="0077701F" w:rsidRDefault="0077701F">
      <w:pPr>
        <w:pStyle w:val="Standard"/>
        <w:jc w:val="both"/>
      </w:pPr>
    </w:p>
    <w:p w14:paraId="0E00F82F" w14:textId="77777777" w:rsidR="0077701F" w:rsidRDefault="0077701F">
      <w:pPr>
        <w:pStyle w:val="Standard"/>
        <w:jc w:val="both"/>
      </w:pPr>
    </w:p>
    <w:p w14:paraId="563DCDEF" w14:textId="77777777" w:rsidR="0077701F" w:rsidRDefault="0077701F">
      <w:pPr>
        <w:pStyle w:val="Standard"/>
        <w:jc w:val="both"/>
      </w:pPr>
    </w:p>
    <w:p w14:paraId="1C121FC5" w14:textId="77777777" w:rsidR="0077701F" w:rsidRDefault="0077701F">
      <w:pPr>
        <w:pStyle w:val="Standard"/>
        <w:jc w:val="both"/>
      </w:pPr>
    </w:p>
    <w:p w14:paraId="7E598927" w14:textId="77777777" w:rsidR="0077701F" w:rsidRDefault="0077701F">
      <w:pPr>
        <w:pStyle w:val="Standard"/>
        <w:jc w:val="both"/>
      </w:pPr>
    </w:p>
    <w:p w14:paraId="4BEF8D09" w14:textId="77777777" w:rsidR="0077701F" w:rsidRDefault="0077701F">
      <w:pPr>
        <w:pStyle w:val="Standard"/>
        <w:jc w:val="both"/>
      </w:pPr>
    </w:p>
    <w:p w14:paraId="40027374" w14:textId="77777777" w:rsidR="0077701F" w:rsidRDefault="0077701F">
      <w:pPr>
        <w:pStyle w:val="Standard"/>
        <w:jc w:val="both"/>
      </w:pPr>
    </w:p>
    <w:p w14:paraId="3913F32C" w14:textId="77777777" w:rsidR="0077701F" w:rsidRDefault="0077701F">
      <w:pPr>
        <w:pStyle w:val="Standard"/>
        <w:jc w:val="both"/>
      </w:pPr>
    </w:p>
    <w:p w14:paraId="4D64A425" w14:textId="77777777" w:rsidR="0077701F" w:rsidRDefault="0077701F">
      <w:pPr>
        <w:pStyle w:val="Standard"/>
        <w:jc w:val="both"/>
      </w:pPr>
    </w:p>
    <w:p w14:paraId="28F9EC05" w14:textId="77777777" w:rsidR="0077701F" w:rsidRDefault="0077701F">
      <w:pPr>
        <w:pStyle w:val="Standard"/>
        <w:jc w:val="both"/>
      </w:pPr>
    </w:p>
    <w:p w14:paraId="16E047B9" w14:textId="77777777" w:rsidR="0077701F" w:rsidRDefault="0077701F">
      <w:pPr>
        <w:pStyle w:val="Standard"/>
        <w:jc w:val="both"/>
      </w:pPr>
    </w:p>
    <w:p w14:paraId="352C37C2" w14:textId="77777777" w:rsidR="0077701F" w:rsidRDefault="0077701F">
      <w:pPr>
        <w:pStyle w:val="Standard"/>
        <w:jc w:val="both"/>
      </w:pPr>
    </w:p>
    <w:p w14:paraId="7C63E61D" w14:textId="77777777" w:rsidR="0077701F" w:rsidRDefault="0077701F">
      <w:pPr>
        <w:pStyle w:val="Standard"/>
        <w:jc w:val="both"/>
      </w:pPr>
    </w:p>
    <w:p w14:paraId="1F7FE22B" w14:textId="77777777" w:rsidR="0077701F" w:rsidRDefault="0077701F">
      <w:pPr>
        <w:pStyle w:val="Standard"/>
        <w:jc w:val="both"/>
      </w:pPr>
    </w:p>
    <w:p w14:paraId="08145A60" w14:textId="77777777" w:rsidR="0077701F" w:rsidRDefault="0077701F">
      <w:pPr>
        <w:pStyle w:val="Standard"/>
        <w:jc w:val="both"/>
      </w:pPr>
    </w:p>
    <w:p w14:paraId="0FDBC4AF" w14:textId="77777777" w:rsidR="0077701F" w:rsidRDefault="0077701F">
      <w:pPr>
        <w:pStyle w:val="Standard"/>
        <w:jc w:val="both"/>
      </w:pPr>
    </w:p>
    <w:p w14:paraId="7D151CB3" w14:textId="77777777" w:rsidR="0077701F" w:rsidRDefault="0077701F">
      <w:pPr>
        <w:pStyle w:val="Standard"/>
        <w:jc w:val="both"/>
      </w:pPr>
    </w:p>
    <w:p w14:paraId="2DFB08E6" w14:textId="77777777" w:rsidR="0077701F" w:rsidRDefault="0077701F">
      <w:pPr>
        <w:pStyle w:val="Standard"/>
        <w:jc w:val="both"/>
      </w:pPr>
    </w:p>
    <w:p w14:paraId="12911B6D" w14:textId="77777777" w:rsidR="0077701F" w:rsidRDefault="0077701F">
      <w:pPr>
        <w:pStyle w:val="Standard"/>
        <w:jc w:val="both"/>
      </w:pPr>
    </w:p>
    <w:p w14:paraId="63D5DD17" w14:textId="77777777" w:rsidR="0077701F" w:rsidRDefault="0077701F">
      <w:pPr>
        <w:pStyle w:val="Standard"/>
        <w:jc w:val="both"/>
      </w:pPr>
    </w:p>
    <w:p w14:paraId="1E8FB9E9" w14:textId="77777777" w:rsidR="0077701F" w:rsidRDefault="0077701F">
      <w:pPr>
        <w:pStyle w:val="Standard"/>
        <w:jc w:val="both"/>
      </w:pPr>
    </w:p>
    <w:p w14:paraId="0ADBF178" w14:textId="77777777" w:rsidR="0077701F" w:rsidRDefault="0077701F">
      <w:pPr>
        <w:pStyle w:val="Standard"/>
        <w:jc w:val="both"/>
      </w:pPr>
    </w:p>
    <w:p w14:paraId="32CB498F" w14:textId="77777777" w:rsidR="0077701F" w:rsidRDefault="00FB4872" w:rsidP="009F2A12">
      <w:pPr>
        <w:pStyle w:val="Standard"/>
        <w:spacing w:line="360" w:lineRule="auto"/>
        <w:jc w:val="both"/>
      </w:pPr>
      <w:r>
        <w:t xml:space="preserve"> „Prohlašuji, že jsem tuto práci vypracoval samostatně a použil(a) literárních pramenů a informací, které cituji a uvádím v seznamu použité literatury a zdrojů informací.“ </w:t>
      </w:r>
    </w:p>
    <w:p w14:paraId="3BD1B8EF" w14:textId="77777777" w:rsidR="0077701F" w:rsidRDefault="00FB4872" w:rsidP="009F2A12">
      <w:pPr>
        <w:pStyle w:val="Standard"/>
        <w:spacing w:line="360" w:lineRule="auto"/>
        <w:jc w:val="both"/>
      </w:pPr>
      <w:r>
        <w:t xml:space="preserve">„Souhlasím s využitím mé práce učiteli VOŠ a SPŠE Plzeň k výuce.“ </w:t>
      </w:r>
    </w:p>
    <w:p w14:paraId="77B07553" w14:textId="77777777" w:rsidR="0077701F" w:rsidRDefault="0077701F">
      <w:pPr>
        <w:pStyle w:val="Standard"/>
        <w:jc w:val="both"/>
      </w:pPr>
    </w:p>
    <w:p w14:paraId="4791DC73" w14:textId="77777777" w:rsidR="00A41614" w:rsidRPr="00A41614" w:rsidRDefault="00A41614" w:rsidP="007B30AB">
      <w:pPr>
        <w:pStyle w:val="Nadpis3"/>
        <w:numPr>
          <w:ilvl w:val="0"/>
          <w:numId w:val="0"/>
        </w:numPr>
      </w:pPr>
    </w:p>
    <w:p w14:paraId="41C305D0" w14:textId="77777777" w:rsidR="00823EB0" w:rsidRDefault="00FB4872">
      <w:pPr>
        <w:pStyle w:val="Standard"/>
        <w:jc w:val="both"/>
      </w:pPr>
      <w:r>
        <w:t xml:space="preserve">V Plzni dne: …..................... </w:t>
      </w:r>
      <w:r w:rsidR="0077701F">
        <w:tab/>
      </w:r>
      <w:r w:rsidR="0077701F">
        <w:tab/>
      </w:r>
      <w:r w:rsidR="0077701F">
        <w:tab/>
      </w:r>
      <w:r w:rsidR="0077701F">
        <w:tab/>
      </w:r>
      <w:r>
        <w:t>Podpis: …..........................</w:t>
      </w:r>
      <w:r w:rsidR="0077701F">
        <w:t>...........</w:t>
      </w:r>
    </w:p>
    <w:p w14:paraId="71C2D4D3" w14:textId="77777777" w:rsidR="00823EB0" w:rsidRDefault="00823EB0">
      <w:r>
        <w:br w:type="page"/>
      </w:r>
    </w:p>
    <w:p w14:paraId="5A6BA1CE" w14:textId="77777777" w:rsidR="00823EB0" w:rsidRPr="000E1053" w:rsidRDefault="00823EB0" w:rsidP="007B30AB">
      <w:pPr>
        <w:pStyle w:val="Nadpis1"/>
      </w:pPr>
      <w:r w:rsidRPr="000E1053">
        <w:lastRenderedPageBreak/>
        <w:t>Obsah práce</w:t>
      </w:r>
    </w:p>
    <w:p w14:paraId="6E2B3F1D" w14:textId="7B42598A" w:rsidR="007F1220" w:rsidRDefault="005C340B" w:rsidP="005C340B">
      <w:pPr>
        <w:pStyle w:val="Standard"/>
        <w:jc w:val="both"/>
      </w:pPr>
      <w:r>
        <w:t xml:space="preserve">Maturitní práci jsme vytvářeli v programu InteliJ. Po vytvoření tříd jsme je rozdělily do </w:t>
      </w:r>
      <w:r w:rsidR="000A2D08">
        <w:t>balíčků</w:t>
      </w:r>
      <w:r>
        <w:t>, podle jejich funkčnosti v kódu, abycho</w:t>
      </w:r>
      <w:r w:rsidR="00F648D2">
        <w:t xml:space="preserve">m </w:t>
      </w:r>
      <w:r>
        <w:t>se lépe orientovali v kódu. Máme tedy oddělené</w:t>
      </w:r>
      <w:r w:rsidR="000A2D08">
        <w:t xml:space="preserve"> balíčky</w:t>
      </w:r>
      <w:r>
        <w:t xml:space="preserve">, jako například třídy, které pracují s AI jsou v </w:t>
      </w:r>
      <w:r w:rsidR="000A2D08">
        <w:t>balíčku</w:t>
      </w:r>
      <w:r>
        <w:t xml:space="preserve"> AI, LAN třídy v</w:t>
      </w:r>
      <w:r w:rsidR="000A2D08">
        <w:t xml:space="preserve"> balíčku</w:t>
      </w:r>
      <w:r>
        <w:t xml:space="preserve"> LAN atd. Práce obsahuje nejen třídy, ale také rozhraní, které jsou ve </w:t>
      </w:r>
      <w:r w:rsidR="000A2D08">
        <w:t>balíčku</w:t>
      </w:r>
      <w:r>
        <w:t xml:space="preserve"> Rozhraní</w:t>
      </w:r>
      <w:r w:rsidR="00D73782">
        <w:t xml:space="preserve">. Také jsme vytvořili </w:t>
      </w:r>
      <w:r w:rsidR="000A2D08">
        <w:t>balíček</w:t>
      </w:r>
      <w:r w:rsidR="00D73782">
        <w:t xml:space="preserve"> pro obrázky, které v práci používáme, například pro tlačítka</w:t>
      </w:r>
      <w:r w:rsidR="000A2D08">
        <w:t xml:space="preserve"> v menu</w:t>
      </w:r>
      <w:r w:rsidR="00D73782">
        <w:t xml:space="preserve">. </w:t>
      </w:r>
    </w:p>
    <w:p w14:paraId="0C212F3A" w14:textId="4567CB7D" w:rsidR="007F1220" w:rsidRDefault="00D73782" w:rsidP="005C340B">
      <w:pPr>
        <w:pStyle w:val="Standard"/>
        <w:jc w:val="both"/>
      </w:pPr>
      <w:r>
        <w:t>Na začátku práce jsme vytvořili herní plochu</w:t>
      </w:r>
      <w:r w:rsidR="00F648D2">
        <w:t xml:space="preserve">, </w:t>
      </w:r>
      <w:r>
        <w:t>a až poté spouštěcí menu. V menu je umístěný uprostřed nahoře nápis Piškvorky, v levém horní rohu logo TicTac</w:t>
      </w:r>
      <w:r w:rsidR="00F648D2">
        <w:t xml:space="preserve"> a</w:t>
      </w:r>
      <w:r>
        <w:t xml:space="preserve"> v dolním pravém rohu tlačítko na zapnutí a vypnutí hudby. Pod nápisem Piškvorky jsou umístěné 2 tlačítka. První tlačítko je pro zapnutí hry proti AI. Druhé tlačítko </w:t>
      </w:r>
      <w:r w:rsidR="00F648D2">
        <w:t>H</w:t>
      </w:r>
      <w:r>
        <w:t xml:space="preserve">ra pro více hráčů, nám přepne tlačítka na výběr serveru, nebo clienta. </w:t>
      </w:r>
      <w:r w:rsidR="00A942C0">
        <w:t>Při výběru tlačítka Server, vyskočí okno</w:t>
      </w:r>
      <w:r w:rsidR="00F648D2">
        <w:t>,</w:t>
      </w:r>
      <w:r w:rsidR="00A942C0">
        <w:t xml:space="preserve"> kde je zobrazena IP adresa počítače</w:t>
      </w:r>
      <w:r w:rsidR="00F648D2">
        <w:t>,</w:t>
      </w:r>
      <w:r w:rsidR="00A942C0">
        <w:t xml:space="preserve"> na kterém je server spuštěn a výběr kol. </w:t>
      </w:r>
      <w:r>
        <w:t>Server zakládá hru jako hostitel</w:t>
      </w:r>
      <w:r w:rsidR="00A942C0">
        <w:t>, a client se k němu následně připojí. Při výběru tlačítka Client, vyskočí okno, kde uživatel musí zadat IP adresu serveru do textového pole</w:t>
      </w:r>
      <w:r w:rsidR="00F648D2">
        <w:t>,</w:t>
      </w:r>
      <w:r w:rsidR="00A942C0">
        <w:t xml:space="preserve"> a následně se připojí. Před zapnutím každé hry se musí vybrat počet kol z </w:t>
      </w:r>
      <w:r w:rsidR="00F648D2">
        <w:t>JR</w:t>
      </w:r>
      <w:r w:rsidR="00A942C0">
        <w:t>adio</w:t>
      </w:r>
      <w:r w:rsidR="00F648D2">
        <w:t>B</w:t>
      </w:r>
      <w:r w:rsidR="00A942C0">
        <w:t>uttonu, na které se bude daná hra hrát. Na výběr je 1, 3, nebo 5</w:t>
      </w:r>
      <w:r w:rsidR="00F648D2">
        <w:t xml:space="preserve">, </w:t>
      </w:r>
      <w:r w:rsidR="00A942C0">
        <w:t>přičemž je v základu nastaveno 1 kolo.  Při spuštění hry z menu se tedy vygeneruje herní pole</w:t>
      </w:r>
      <w:r w:rsidR="00F03496">
        <w:t xml:space="preserve"> tlačítek</w:t>
      </w:r>
      <w:r w:rsidR="00A942C0">
        <w:t xml:space="preserve"> 15x1</w:t>
      </w:r>
      <w:r w:rsidR="00F03496">
        <w:t>5, automaticky se nám herní okno přesune na střed naší obrazovky o poloviční šířce monitoru.</w:t>
      </w:r>
      <w:r w:rsidR="007F1220">
        <w:t xml:space="preserve"> Nad herní pole se nastaví label, na kterém se mění, kdo bude hrát v daný moment. Buď X nebo O. V pravo od něj je zobrazený stav vyhraných kol pro oba znaky</w:t>
      </w:r>
      <w:r w:rsidR="000A2D08">
        <w:t>. Po každé výhře se přičte bod pro znak, který vyhrál. Po celé odehrané hře vyhrává ten, jenž má více bodů a zobrazí se vyskakovací okno s informací kdo vyhrál.</w:t>
      </w:r>
    </w:p>
    <w:p w14:paraId="701D88ED" w14:textId="77777777" w:rsidR="007F1220" w:rsidRPr="005C340B" w:rsidRDefault="007F1220" w:rsidP="005C340B">
      <w:pPr>
        <w:pStyle w:val="Standard"/>
        <w:jc w:val="both"/>
        <w:sectPr w:rsidR="007F1220" w:rsidRPr="005C340B" w:rsidSect="00A41614">
          <w:pgSz w:w="11905" w:h="16837"/>
          <w:pgMar w:top="1701" w:right="1134" w:bottom="1701" w:left="2268" w:header="709" w:footer="709" w:gutter="0"/>
          <w:cols w:space="708"/>
        </w:sectPr>
      </w:pPr>
      <w:r>
        <w:t>Pro ošetřen</w:t>
      </w:r>
      <w:r w:rsidR="00841174">
        <w:t>í toho, aby se nemohli spojit znaky, které jsou v poli indexované hned za sebou, ale v herní ploše</w:t>
      </w:r>
      <w:r w:rsidR="0072524C">
        <w:t xml:space="preserve"> </w:t>
      </w:r>
      <w:r w:rsidR="000A2D08">
        <w:t>je jedno na konci řádky</w:t>
      </w:r>
      <w:r w:rsidR="00442138">
        <w:t>,</w:t>
      </w:r>
      <w:r w:rsidR="000A2D08">
        <w:t xml:space="preserve"> a to druhé na začátku řádky hned pod</w:t>
      </w:r>
      <w:r w:rsidR="00442138">
        <w:t xml:space="preserve">, </w:t>
      </w:r>
      <w:r w:rsidR="000A2D08">
        <w:t>jsme vytvořili rozhraní, které tomuto zabraňuje.</w:t>
      </w:r>
      <w:r w:rsidR="00233368">
        <w:t xml:space="preserve"> </w:t>
      </w:r>
      <w:r w:rsidR="00442138">
        <w:t>Také zabraňuje AI aby prováděla podobné úkony</w:t>
      </w:r>
      <w:r w:rsidR="00233368">
        <w:t>.</w:t>
      </w:r>
    </w:p>
    <w:p w14:paraId="381AE987" w14:textId="77777777" w:rsidR="00C37A3A" w:rsidRDefault="00823EB0" w:rsidP="007B30AB">
      <w:pPr>
        <w:pStyle w:val="Nadpis1"/>
      </w:pPr>
      <w:r>
        <w:lastRenderedPageBreak/>
        <w:t>Vlastní dokumentace</w:t>
      </w:r>
    </w:p>
    <w:p w14:paraId="30060FE7" w14:textId="54FEB33A" w:rsidR="00796F31" w:rsidRPr="00373871" w:rsidRDefault="00796F31" w:rsidP="00373871">
      <w:pPr>
        <w:pStyle w:val="Nadpis2"/>
        <w:numPr>
          <w:ilvl w:val="0"/>
          <w:numId w:val="0"/>
        </w:numPr>
      </w:pPr>
    </w:p>
    <w:p w14:paraId="739CD51A" w14:textId="312A492C" w:rsidR="00796F31" w:rsidRPr="000E1053" w:rsidRDefault="001A0429" w:rsidP="000E1053">
      <w:pPr>
        <w:pStyle w:val="Nadpis2"/>
      </w:pPr>
      <w:r>
        <w:t>S</w:t>
      </w:r>
      <w:r w:rsidR="00796F31" w:rsidRPr="000E1053">
        <w:t>truktura</w:t>
      </w:r>
    </w:p>
    <w:p w14:paraId="62A82B86" w14:textId="77777777" w:rsidR="00796F31" w:rsidRPr="00796F31" w:rsidRDefault="00796F31" w:rsidP="00C37A3A">
      <w:pPr>
        <w:pStyle w:val="Standard"/>
        <w:jc w:val="both"/>
        <w:rPr>
          <w:b/>
          <w:bCs/>
        </w:rPr>
      </w:pPr>
    </w:p>
    <w:p w14:paraId="689A8EDE" w14:textId="77777777" w:rsidR="00FE727F" w:rsidRPr="00796F31" w:rsidRDefault="00FE727F" w:rsidP="006C2172">
      <w:pPr>
        <w:pStyle w:val="Nadpis3"/>
      </w:pPr>
      <w:r w:rsidRPr="00796F31">
        <w:t>Úvod</w:t>
      </w:r>
    </w:p>
    <w:p w14:paraId="20D578C1" w14:textId="5B4C3D63" w:rsidR="0061455F" w:rsidRDefault="0061455F" w:rsidP="00C37A3A">
      <w:pPr>
        <w:pStyle w:val="Standard"/>
        <w:jc w:val="both"/>
      </w:pPr>
      <w:r>
        <w:t xml:space="preserve">Tuto maturitní práci jsme si vybrali, protože </w:t>
      </w:r>
      <w:r w:rsidR="00C32545">
        <w:t>máme rádi programovací jazyk Java</w:t>
      </w:r>
      <w:r w:rsidR="00F648D2">
        <w:t>,</w:t>
      </w:r>
      <w:r w:rsidR="00C32545">
        <w:t xml:space="preserve"> a taky nás oba vždy bavilo hrát piškvorky na papíru. Tak proč je neudělat programově</w:t>
      </w:r>
      <w:r w:rsidR="00F648D2">
        <w:t>?</w:t>
      </w:r>
    </w:p>
    <w:p w14:paraId="1D7A64F8" w14:textId="79237FC5" w:rsidR="00BF3DFC" w:rsidRDefault="00E90CF5" w:rsidP="00C37A3A">
      <w:pPr>
        <w:pStyle w:val="Standard"/>
        <w:jc w:val="both"/>
      </w:pPr>
      <w:r>
        <w:t xml:space="preserve">Práci máme dokončenou, dle požadavků, které jsme měli dodržet. </w:t>
      </w:r>
      <w:r w:rsidR="008954B6">
        <w:t>Naše aplikace obsahuje hrací pole 15 x 15, je zde možnost hrát proti komukoli v rámci LAN a také výběr 2 úrovní naší ručně vytvořené umělé inteligence.</w:t>
      </w:r>
      <w:r w:rsidR="0032784E">
        <w:t xml:space="preserve"> Tohle vše by měla naše maturitní práce umět. Jelikož je Java objektově orientovaný jazyk, tak jsme na vytvoření maturitní práce využili vlastnosti OOP, jako je dědění tříd, zapouzdření, polymorfismus. Rozvrhli jsme třídy do </w:t>
      </w:r>
      <w:r w:rsidR="00337460">
        <w:t>balíčků pro větší přehlednost ve struktuře kódu.</w:t>
      </w:r>
    </w:p>
    <w:p w14:paraId="61E9968F" w14:textId="77C848B7" w:rsidR="005D01BB" w:rsidRDefault="005D01BB" w:rsidP="005D01BB">
      <w:pPr>
        <w:pStyle w:val="Standard"/>
        <w:numPr>
          <w:ilvl w:val="0"/>
          <w:numId w:val="8"/>
        </w:numPr>
        <w:jc w:val="both"/>
      </w:pPr>
      <w:r w:rsidRPr="005D01BB">
        <w:rPr>
          <w:noProof/>
        </w:rPr>
        <w:drawing>
          <wp:inline distT="0" distB="0" distL="0" distR="0" wp14:anchorId="599A8C5D" wp14:editId="2EE2EE3F">
            <wp:extent cx="1695450" cy="1533525"/>
            <wp:effectExtent l="0" t="0" r="0" b="9525"/>
            <wp:docPr id="4" name="Obrázek 4"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descr="Obsah obrázku text&#10;&#10;Popis byl vytvořen automaticky"/>
                    <pic:cNvPicPr/>
                  </pic:nvPicPr>
                  <pic:blipFill>
                    <a:blip r:embed="rId13">
                      <a:extLst>
                        <a:ext uri="{28A0092B-C50C-407E-A947-70E740481C1C}">
                          <a14:useLocalDpi xmlns:a14="http://schemas.microsoft.com/office/drawing/2010/main" val="0"/>
                        </a:ext>
                      </a:extLst>
                    </a:blip>
                    <a:stretch>
                      <a:fillRect/>
                    </a:stretch>
                  </pic:blipFill>
                  <pic:spPr>
                    <a:xfrm>
                      <a:off x="0" y="0"/>
                      <a:ext cx="1695450" cy="1533525"/>
                    </a:xfrm>
                    <a:prstGeom prst="rect">
                      <a:avLst/>
                    </a:prstGeom>
                  </pic:spPr>
                </pic:pic>
              </a:graphicData>
            </a:graphic>
          </wp:inline>
        </w:drawing>
      </w:r>
    </w:p>
    <w:p w14:paraId="27AB8DBC" w14:textId="55579790" w:rsidR="00F17351" w:rsidRDefault="00337460" w:rsidP="00C37A3A">
      <w:pPr>
        <w:pStyle w:val="Standard"/>
        <w:jc w:val="both"/>
      </w:pPr>
      <w:r>
        <w:t>Nejprve jsme vytvořili hrací plochu</w:t>
      </w:r>
      <w:r w:rsidR="00BF3DFC">
        <w:t xml:space="preserve"> pomocí tříd Start a Vykreslení. Dále jsme vytvořili menu před spuštěním hry</w:t>
      </w:r>
      <w:r w:rsidR="00522D25">
        <w:t xml:space="preserve">, </w:t>
      </w:r>
      <w:r w:rsidR="00BF3DFC">
        <w:t xml:space="preserve">a to ve třídě Piškvorky. </w:t>
      </w:r>
      <w:r w:rsidR="00522D25">
        <w:t>Doplnili jsme práci o rozhraní: Music, FirstTurn a Podmínky.</w:t>
      </w:r>
      <w:r w:rsidR="00307384">
        <w:t xml:space="preserve"> Poté jsme začali pracovat na LAN komunikaci, pro kterou jsme vytvořili 4 třídy</w:t>
      </w:r>
      <w:r w:rsidR="00F648D2">
        <w:t xml:space="preserve">, </w:t>
      </w:r>
      <w:r w:rsidR="00307384">
        <w:t>a to 2 pro funkčnost: Server a Client a 2 pro připojovací lobby: SettingUpServer a SettingUpClient. Nakonec jsme se snažili popasovat s AI, pro kterou jsme vytvořili 3 třídy AI, CheckAi a MenuAi.</w:t>
      </w:r>
      <w:r w:rsidR="001A214D">
        <w:t xml:space="preserve"> Máme tam </w:t>
      </w:r>
      <w:r w:rsidR="00F648D2">
        <w:t xml:space="preserve">i </w:t>
      </w:r>
      <w:r w:rsidR="001A214D">
        <w:t>třídu pro úpravu tlačítek a pak balíček ve kterém jsou obrázky, které jsme v naší aplikaci použili.</w:t>
      </w:r>
    </w:p>
    <w:p w14:paraId="722D2FD7" w14:textId="02435A71" w:rsidR="00307384" w:rsidRDefault="00737481" w:rsidP="00C37A3A">
      <w:pPr>
        <w:pStyle w:val="Standard"/>
        <w:jc w:val="both"/>
      </w:pPr>
      <w:r>
        <w:t>Ne vždy šlo vše hladce, a i některé malé problémy jsme řešili pár hodin. I přes to všechno jsme byli schopni tyto problémy vyřešit</w:t>
      </w:r>
      <w:r w:rsidR="0008686C">
        <w:t xml:space="preserve"> a podařilo se nám tuto práci dokončit. </w:t>
      </w:r>
      <w:r w:rsidR="001A214D">
        <w:t>Teď už nemusíme hrát piškvorky na papíru,</w:t>
      </w:r>
      <w:r w:rsidR="00563636">
        <w:t xml:space="preserve"> ale</w:t>
      </w:r>
      <w:r w:rsidR="001A214D">
        <w:t xml:space="preserve"> stačí nám jen zapnout naší aplikaci.</w:t>
      </w:r>
    </w:p>
    <w:p w14:paraId="4228BD30" w14:textId="77777777" w:rsidR="00612E3A" w:rsidRDefault="00612E3A" w:rsidP="00C37A3A">
      <w:pPr>
        <w:pStyle w:val="Standard"/>
        <w:jc w:val="both"/>
      </w:pPr>
    </w:p>
    <w:p w14:paraId="0C67B6AA" w14:textId="61695457" w:rsidR="00FE727F" w:rsidRDefault="00FE727F" w:rsidP="00C37A3A">
      <w:pPr>
        <w:pStyle w:val="Standard"/>
        <w:jc w:val="both"/>
      </w:pPr>
      <w:r>
        <w:t xml:space="preserve">V úvodu student zdůvodní volbu tématu, stručně naznačí stav řešené problematiky v odborné literatuře, vytyčí hypotézu, cíl práce, zmíní metody a postupy práce, poukáže na aktuálnost řešení, případně na jeho přínos. Představí členění MP a přiblíží její strukturu (nikoli výčtem kapitol, spíše v obecné rovině). </w:t>
      </w:r>
    </w:p>
    <w:p w14:paraId="01D74D56" w14:textId="06C555C3" w:rsidR="00796F31" w:rsidRDefault="00796F31" w:rsidP="00C37A3A">
      <w:pPr>
        <w:pStyle w:val="Standard"/>
        <w:jc w:val="both"/>
      </w:pPr>
    </w:p>
    <w:p w14:paraId="5B77C54C" w14:textId="1CD8DBF0" w:rsidR="000333E2" w:rsidRDefault="000333E2" w:rsidP="00C37A3A">
      <w:pPr>
        <w:pStyle w:val="Standard"/>
        <w:jc w:val="both"/>
      </w:pPr>
    </w:p>
    <w:p w14:paraId="467A4C2C" w14:textId="5CC9007C" w:rsidR="000333E2" w:rsidRDefault="000333E2" w:rsidP="00C37A3A">
      <w:pPr>
        <w:pStyle w:val="Standard"/>
        <w:jc w:val="both"/>
      </w:pPr>
    </w:p>
    <w:p w14:paraId="26248059" w14:textId="615C8E01" w:rsidR="000333E2" w:rsidRDefault="000333E2" w:rsidP="00C37A3A">
      <w:pPr>
        <w:pStyle w:val="Standard"/>
        <w:jc w:val="both"/>
      </w:pPr>
    </w:p>
    <w:p w14:paraId="36C094A1" w14:textId="1512BD48" w:rsidR="000333E2" w:rsidRDefault="000333E2" w:rsidP="00C37A3A">
      <w:pPr>
        <w:pStyle w:val="Standard"/>
        <w:jc w:val="both"/>
      </w:pPr>
    </w:p>
    <w:p w14:paraId="5EFC3014" w14:textId="0BCD5C4A" w:rsidR="000333E2" w:rsidRDefault="000333E2" w:rsidP="00C37A3A">
      <w:pPr>
        <w:pStyle w:val="Standard"/>
        <w:jc w:val="both"/>
      </w:pPr>
    </w:p>
    <w:p w14:paraId="605A415F" w14:textId="77777777" w:rsidR="000333E2" w:rsidRDefault="000333E2" w:rsidP="00C37A3A">
      <w:pPr>
        <w:pStyle w:val="Standard"/>
        <w:jc w:val="both"/>
      </w:pPr>
    </w:p>
    <w:p w14:paraId="3BBE8AD9" w14:textId="16E7A0C7" w:rsidR="00FE727F" w:rsidRDefault="00FE727F" w:rsidP="006C2172">
      <w:pPr>
        <w:pStyle w:val="Nadpis3"/>
      </w:pPr>
      <w:r w:rsidRPr="00796F31">
        <w:t>Jednotlivé kapitoly</w:t>
      </w:r>
    </w:p>
    <w:p w14:paraId="4F0FAC49" w14:textId="00C69D7E" w:rsidR="00781741" w:rsidRPr="00781741" w:rsidRDefault="00781741" w:rsidP="00781741">
      <w:pPr>
        <w:pStyle w:val="Nadpis4"/>
      </w:pPr>
      <w:r>
        <w:lastRenderedPageBreak/>
        <w:t>Použité technologie</w:t>
      </w:r>
    </w:p>
    <w:p w14:paraId="3F944635" w14:textId="3979D6E1" w:rsidR="00B11C55" w:rsidRDefault="00B11C55" w:rsidP="00B11C55">
      <w:r>
        <w:t xml:space="preserve">Pracovali jsme ve vývojovém prostředí InteliJ, které jsme už předtím používali na jiné projekty. Je to jednodušší než k takové rozsáhle práci používat například BlueJ. Protože je zde lépe přehledná struktura kódu, je lépe optimalizovaný a dokáže napovídat s kódem. Je zde i mnohem víc možností. Pro lépe zpracované grafické zobrazení, například tlačítek, jsme použili </w:t>
      </w:r>
      <w:r w:rsidR="00781741">
        <w:t>stránku na vytváření tlačítek buttonoptimazer a také Photoshop, ve kterém jsme je dále upravovali.</w:t>
      </w:r>
    </w:p>
    <w:p w14:paraId="12354DB5" w14:textId="48539A2A" w:rsidR="008B624C" w:rsidRDefault="008B624C" w:rsidP="008B624C">
      <w:pPr>
        <w:pStyle w:val="Nadpis4"/>
      </w:pPr>
      <w:r>
        <w:lastRenderedPageBreak/>
        <w:t>Timescheet</w:t>
      </w:r>
    </w:p>
    <w:p w14:paraId="3B27D2B7" w14:textId="4A4E270E" w:rsidR="00781741" w:rsidRDefault="00781741" w:rsidP="00B11C55">
      <w:r w:rsidRPr="00781741">
        <w:rPr>
          <w:noProof/>
        </w:rPr>
        <w:drawing>
          <wp:inline distT="0" distB="0" distL="0" distR="0" wp14:anchorId="3A927DB6" wp14:editId="27482CB3">
            <wp:extent cx="5399405" cy="1893570"/>
            <wp:effectExtent l="0" t="0" r="0" b="0"/>
            <wp:docPr id="5" name="Obrázek 5"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descr="Obsah obrázku stůl&#10;&#10;Popis byl vytvořen automaticky"/>
                    <pic:cNvPicPr/>
                  </pic:nvPicPr>
                  <pic:blipFill>
                    <a:blip r:embed="rId14"/>
                    <a:stretch>
                      <a:fillRect/>
                    </a:stretch>
                  </pic:blipFill>
                  <pic:spPr>
                    <a:xfrm>
                      <a:off x="0" y="0"/>
                      <a:ext cx="5399405" cy="1893570"/>
                    </a:xfrm>
                    <a:prstGeom prst="rect">
                      <a:avLst/>
                    </a:prstGeom>
                  </pic:spPr>
                </pic:pic>
              </a:graphicData>
            </a:graphic>
          </wp:inline>
        </w:drawing>
      </w:r>
    </w:p>
    <w:p w14:paraId="333D3035" w14:textId="4D6F3F37" w:rsidR="008B624C" w:rsidRDefault="008B624C" w:rsidP="00B11C55"/>
    <w:p w14:paraId="3FD8F247" w14:textId="00D36AB5" w:rsidR="008B624C" w:rsidRDefault="008B624C" w:rsidP="00B11C55"/>
    <w:p w14:paraId="49B15E39" w14:textId="34787A97" w:rsidR="008B624C" w:rsidRDefault="008B624C" w:rsidP="00B11C55"/>
    <w:p w14:paraId="0D03B58C" w14:textId="6798F99C" w:rsidR="008B624C" w:rsidRDefault="008B624C" w:rsidP="008B624C">
      <w:pPr>
        <w:pStyle w:val="Nadpis4"/>
      </w:pPr>
      <w:r>
        <w:lastRenderedPageBreak/>
        <w:t>Vytvoření Menu</w:t>
      </w:r>
    </w:p>
    <w:p w14:paraId="0029075F" w14:textId="34903F32" w:rsidR="003C2D97" w:rsidRDefault="00276B67" w:rsidP="005C36FF">
      <w:r>
        <w:t>Sice jsme začali s hracím polem, ale menu je přeci to, co je vidět jako první a tím i zač</w:t>
      </w:r>
      <w:r w:rsidR="00926697">
        <w:t>neme</w:t>
      </w:r>
      <w:r>
        <w:t>. Skoro celé menu vytvářel Simon.</w:t>
      </w:r>
      <w:r w:rsidR="00B9127A">
        <w:t xml:space="preserve"> </w:t>
      </w:r>
      <w:r w:rsidR="00FD1E09">
        <w:t>Používáme třídu Piskvorky, která je umístěna v balíčku Tvoreni</w:t>
      </w:r>
      <w:r w:rsidR="00926697">
        <w:t>_</w:t>
      </w:r>
      <w:r w:rsidR="00FD1E09">
        <w:t>menu.</w:t>
      </w:r>
      <w:r w:rsidR="00A63972">
        <w:t xml:space="preserve"> </w:t>
      </w:r>
      <w:r w:rsidR="00FD1E09">
        <w:t xml:space="preserve">Převážná část kódu je napsaná v konstruktoru, zbytek třídy tvoří 2 metody. Tato třída dědí z třídy MyButtons a implementujeme zde rozhraní Music. </w:t>
      </w:r>
    </w:p>
    <w:p w14:paraId="3D7455F3" w14:textId="1DB7EEA6" w:rsidR="00A12D72" w:rsidRDefault="00662442" w:rsidP="005C36FF">
      <w:r>
        <w:t xml:space="preserve">Základem je JFrame, na kterým je JLabel a na něm nastavený BorderLayout. </w:t>
      </w:r>
      <w:r w:rsidR="00F10B7A">
        <w:t xml:space="preserve">Po spuštění aplikace, se spustí menu </w:t>
      </w:r>
      <w:r w:rsidR="00E4223F">
        <w:t>vždycky v prostředku obrazovky</w:t>
      </w:r>
      <w:r w:rsidR="001E2E20">
        <w:t xml:space="preserve"> o rozměrech 800x600. </w:t>
      </w:r>
      <w:r w:rsidR="00814B8D">
        <w:t xml:space="preserve">Není možné měnit jeho velikost. </w:t>
      </w:r>
      <w:r w:rsidR="00E779A3">
        <w:t>Celou aplikaci jsm</w:t>
      </w:r>
      <w:r w:rsidR="002C1186">
        <w:t>e</w:t>
      </w:r>
      <w:r w:rsidR="00E779A3">
        <w:t xml:space="preserve"> udělali v modrobílém provedení. Takže JLabel je nastaven na modrou barvu a </w:t>
      </w:r>
      <w:r w:rsidR="00EE6CEA">
        <w:t>text “</w:t>
      </w:r>
      <w:r w:rsidR="00A10F18">
        <w:t>Piškvorky</w:t>
      </w:r>
      <w:r w:rsidR="00EE6CEA">
        <w:t xml:space="preserve">” je </w:t>
      </w:r>
      <w:r w:rsidR="00F657E5">
        <w:t>na něm nastaven</w:t>
      </w:r>
      <w:r w:rsidR="00CA0814">
        <w:t xml:space="preserve"> na </w:t>
      </w:r>
      <w:r w:rsidR="00F657E5">
        <w:t xml:space="preserve">pozici </w:t>
      </w:r>
      <w:r w:rsidR="00CA0814">
        <w:t xml:space="preserve">CENTER a TOP </w:t>
      </w:r>
      <w:r w:rsidR="00F657E5">
        <w:t xml:space="preserve">bílou barvou. </w:t>
      </w:r>
      <w:r w:rsidR="00732F6C">
        <w:t xml:space="preserve">V pravo od něj je přidán JLabel, na kterém je pomocí ImageIcon </w:t>
      </w:r>
      <w:r w:rsidR="008E491B">
        <w:t xml:space="preserve">přidán obrázek “Tic tac”, jako reference na anglické pojmenování této hry </w:t>
      </w:r>
      <w:r w:rsidR="00B37E03">
        <w:t>„</w:t>
      </w:r>
      <w:r w:rsidR="008E491B">
        <w:t>Tic tac toe</w:t>
      </w:r>
      <w:r w:rsidR="00B37E03">
        <w:t>“</w:t>
      </w:r>
      <w:r w:rsidR="008E491B">
        <w:t>.</w:t>
      </w:r>
      <w:r w:rsidR="00BB3AC7">
        <w:t xml:space="preserve"> Pod textem “Piškvorky” jsou 2 tlačítka</w:t>
      </w:r>
      <w:r w:rsidR="009507E7">
        <w:t xml:space="preserve">: </w:t>
      </w:r>
      <w:r w:rsidR="008F2B31">
        <w:t>H</w:t>
      </w:r>
      <w:r w:rsidR="00F76979">
        <w:t>ra proti AI a Hra pro více hráčů. Na o</w:t>
      </w:r>
      <w:r w:rsidR="00151D31">
        <w:t>bě tlačítka</w:t>
      </w:r>
      <w:r w:rsidR="00F76979">
        <w:t xml:space="preserve"> </w:t>
      </w:r>
      <w:r w:rsidR="00133330">
        <w:t>jsou přidány ImageIcony, aby lépe vypadal</w:t>
      </w:r>
      <w:r w:rsidR="00151D31">
        <w:t xml:space="preserve">a. </w:t>
      </w:r>
      <w:r w:rsidR="006076B2">
        <w:t>V pravém dolním rohu je tlačítko pro vypnutí a zapnutí hudby</w:t>
      </w:r>
      <w:r w:rsidR="00B37E03">
        <w:t>. I</w:t>
      </w:r>
      <w:r w:rsidR="007305E6">
        <w:t xml:space="preserve"> na </w:t>
      </w:r>
      <w:r w:rsidR="00B37E03">
        <w:t>něm</w:t>
      </w:r>
      <w:r w:rsidR="007305E6">
        <w:t xml:space="preserve"> je přidána ikona reproduktoru. </w:t>
      </w:r>
      <w:r w:rsidR="00EC138A">
        <w:t>Na všechna tlačítka jsou přidán</w:t>
      </w:r>
      <w:r w:rsidR="00B37E03">
        <w:t>y</w:t>
      </w:r>
      <w:r w:rsidR="00EC138A">
        <w:t xml:space="preserve"> </w:t>
      </w:r>
      <w:r w:rsidR="00C151AD">
        <w:t>actionListenery</w:t>
      </w:r>
      <w:r w:rsidR="007D139F">
        <w:t>.</w:t>
      </w:r>
      <w:r w:rsidR="00DC2C2B">
        <w:t xml:space="preserve"> Pod tlačítky je </w:t>
      </w:r>
      <w:r w:rsidR="00890D18">
        <w:t>výběr kol. Bude se hrát buď na 1, 3</w:t>
      </w:r>
      <w:r w:rsidR="002C1186">
        <w:t>,</w:t>
      </w:r>
      <w:r w:rsidR="00890D18">
        <w:t xml:space="preserve"> </w:t>
      </w:r>
      <w:r w:rsidR="002C1186">
        <w:t>anebo</w:t>
      </w:r>
      <w:r w:rsidR="00890D18">
        <w:t xml:space="preserve"> 5 kol.</w:t>
      </w:r>
      <w:r w:rsidR="007D139F">
        <w:t xml:space="preserve"> </w:t>
      </w:r>
    </w:p>
    <w:p w14:paraId="72ACBA00" w14:textId="50E6D911" w:rsidR="001D7223" w:rsidRDefault="007D139F" w:rsidP="005C36FF">
      <w:r>
        <w:t xml:space="preserve">Po stisknutí na tlačítko </w:t>
      </w:r>
      <w:r w:rsidR="00024B30">
        <w:t>Hra proti AI</w:t>
      </w:r>
      <w:r w:rsidR="00F200A5">
        <w:t xml:space="preserve">, </w:t>
      </w:r>
      <w:r w:rsidR="00024B30">
        <w:t xml:space="preserve">se objeví </w:t>
      </w:r>
      <w:r w:rsidR="00D00F2D">
        <w:t xml:space="preserve">nový JFrame třidy MenuAI, na kterém </w:t>
      </w:r>
      <w:r w:rsidR="00484C8F">
        <w:t>zůstává text Piškvorky</w:t>
      </w:r>
      <w:r w:rsidR="00B37E03">
        <w:t xml:space="preserve">, </w:t>
      </w:r>
      <w:r w:rsidR="00484C8F">
        <w:t>a</w:t>
      </w:r>
      <w:r w:rsidR="00B37E03">
        <w:t xml:space="preserve"> přidají se</w:t>
      </w:r>
      <w:r w:rsidR="00484C8F">
        <w:t xml:space="preserve"> 3 </w:t>
      </w:r>
      <w:r w:rsidR="00B37E03">
        <w:t>nová</w:t>
      </w:r>
      <w:r w:rsidR="00484C8F">
        <w:t xml:space="preserve"> tlačítka.</w:t>
      </w:r>
      <w:r w:rsidR="009E7D48">
        <w:t xml:space="preserve"> Předchozí JFrame se disposne. </w:t>
      </w:r>
      <w:r w:rsidR="005B2728">
        <w:t>2 tlačítka jsou na zvolení úrovně AI</w:t>
      </w:r>
      <w:r w:rsidR="0074319E">
        <w:t xml:space="preserve"> a poslední tlačítko na vrácení se zpět na předchozí JFrame.</w:t>
      </w:r>
      <w:r w:rsidR="00A12D72">
        <w:t xml:space="preserve"> Po stisknutí tlačítka</w:t>
      </w:r>
      <w:r w:rsidR="003C2D97">
        <w:t xml:space="preserve"> Hra pro více hráčů</w:t>
      </w:r>
      <w:r w:rsidR="00F200A5">
        <w:t xml:space="preserve">, se změní obsah </w:t>
      </w:r>
      <w:r w:rsidR="00A44F41">
        <w:t>daného JFramu. Tlačítka Hra proti AI a Hra pro více hráčů se nastaví na setVisible(false) a tlačítka jako Server a Client se nastaví na setVisible(true), dále se zviditelní i tlačítko na krok zpět.</w:t>
      </w:r>
    </w:p>
    <w:p w14:paraId="6F8DB360" w14:textId="14D28870" w:rsidR="000E3FC5" w:rsidRDefault="000E3FC5" w:rsidP="005C36FF">
      <w:r>
        <w:t>Při stisknutí tlačítka Server vyskočí</w:t>
      </w:r>
      <w:r w:rsidR="00D256DE">
        <w:t xml:space="preserve"> okno s informací o IP adrese počítače</w:t>
      </w:r>
      <w:r w:rsidR="002C1186">
        <w:t>,</w:t>
      </w:r>
      <w:r w:rsidR="00D256DE">
        <w:t xml:space="preserve"> na kterém je server spuštěn</w:t>
      </w:r>
      <w:r w:rsidR="00B37E03">
        <w:t xml:space="preserve">, </w:t>
      </w:r>
      <w:r w:rsidR="00D256DE">
        <w:t>a pod ním</w:t>
      </w:r>
      <w:r w:rsidR="00161927">
        <w:t xml:space="preserve"> radiobuttony pro výběr kol</w:t>
      </w:r>
      <w:r w:rsidR="00B263BD">
        <w:t>,</w:t>
      </w:r>
      <w:r w:rsidR="00161927">
        <w:t xml:space="preserve"> </w:t>
      </w:r>
      <w:r w:rsidR="001F25D3">
        <w:t>a také 2 tlačítka, první pro spuštění serveru a druhé pro vrácení se do menu.</w:t>
      </w:r>
    </w:p>
    <w:p w14:paraId="26B58668" w14:textId="6611B80D" w:rsidR="007D2072" w:rsidRDefault="007D2072" w:rsidP="005C36FF">
      <w:r>
        <w:t>Při stisknutí tlačítka Client vyskočí okno s</w:t>
      </w:r>
      <w:r w:rsidR="001F25D3">
        <w:t> </w:t>
      </w:r>
      <w:r>
        <w:t>textfieldem</w:t>
      </w:r>
      <w:r w:rsidR="001F25D3">
        <w:t xml:space="preserve">, do kterého musí hráč zadat ip adresu serveru, aby se k němu připojil. Potvrdí správnost IP adresy tlačítkem pod ním. Pokud zadal špatnou adresu nebo není zaplý server, tak </w:t>
      </w:r>
      <w:r w:rsidR="00F04435">
        <w:t>se ukáže error, že musí zadat správnou IP adresu, nebo počkat</w:t>
      </w:r>
      <w:r w:rsidR="00B263BD">
        <w:t>,</w:t>
      </w:r>
      <w:r w:rsidR="00F04435">
        <w:t xml:space="preserve"> až se zapne server.</w:t>
      </w:r>
      <w:r w:rsidR="00BC2627">
        <w:t xml:space="preserve"> Také tam bude možnost vrátit se zpět do menu.</w:t>
      </w:r>
    </w:p>
    <w:p w14:paraId="328E047C" w14:textId="29E6721C" w:rsidR="00603166" w:rsidRDefault="00603166" w:rsidP="005C36FF">
      <w:r>
        <w:t>To celé se odehrává v konstruktoru třídy Piškvorky. Pod ním jsou ještě 2 metody. Pocet</w:t>
      </w:r>
      <w:r w:rsidR="005F7BA8">
        <w:t>Kol</w:t>
      </w:r>
      <w:r>
        <w:t xml:space="preserve"> a getAd</w:t>
      </w:r>
      <w:r w:rsidR="005F7BA8">
        <w:t xml:space="preserve">ress. </w:t>
      </w:r>
    </w:p>
    <w:p w14:paraId="7ED08E3E" w14:textId="4D788A8E" w:rsidR="005F7BA8" w:rsidRDefault="005F7BA8" w:rsidP="005C36FF">
      <w:r>
        <w:t>Metoda pocetKol</w:t>
      </w:r>
      <w:r w:rsidR="000D0716">
        <w:t xml:space="preserve"> </w:t>
      </w:r>
      <w:r w:rsidR="000D6B7C">
        <w:t xml:space="preserve">je public a </w:t>
      </w:r>
      <w:r w:rsidR="00D46D19">
        <w:t>její</w:t>
      </w:r>
      <w:r w:rsidR="000D6B7C">
        <w:t xml:space="preserve"> návratová hodnota typu int</w:t>
      </w:r>
      <w:r w:rsidR="00D46D19">
        <w:t xml:space="preserve">. Vstupují do ní </w:t>
      </w:r>
      <w:r w:rsidR="00D25925">
        <w:t>3 parametry</w:t>
      </w:r>
      <w:r w:rsidR="00B263BD">
        <w:t>,</w:t>
      </w:r>
      <w:r w:rsidR="00D25925">
        <w:t xml:space="preserve"> a to 3 JRadioButtony: r1, r2 a r3. </w:t>
      </w:r>
      <w:r w:rsidR="00D0297B">
        <w:t>V </w:t>
      </w:r>
      <w:r w:rsidR="00B263BD">
        <w:t>n</w:t>
      </w:r>
      <w:r w:rsidR="00D0297B">
        <w:t>í je poté vnořeno větvení if. Podmínka v</w:t>
      </w:r>
      <w:r w:rsidR="00BE688B">
        <w:t> </w:t>
      </w:r>
      <w:r w:rsidR="00D0297B">
        <w:t>ifu</w:t>
      </w:r>
      <w:r w:rsidR="00BE688B">
        <w:t xml:space="preserve"> nám vrací </w:t>
      </w:r>
      <w:r w:rsidR="00F70446">
        <w:t xml:space="preserve">číslo 1,3,5 podle zvoleného JRadioButtonu. </w:t>
      </w:r>
      <w:r w:rsidR="00223961">
        <w:t xml:space="preserve">Pokud zvolen není ani jeden vrátí nám 0, ale to není možné, protože je v základu </w:t>
      </w:r>
      <w:r w:rsidR="00C4579A">
        <w:t>nastaven r1</w:t>
      </w:r>
      <w:r w:rsidR="00B263BD">
        <w:t xml:space="preserve"> s číslem 1</w:t>
      </w:r>
      <w:r w:rsidR="00C4579A">
        <w:t>.</w:t>
      </w:r>
    </w:p>
    <w:p w14:paraId="0E01517F" w14:textId="3FEB8B6C" w:rsidR="004E0004" w:rsidRDefault="004E0004" w:rsidP="005C36FF">
      <w:r>
        <w:t>Metoda getAdress</w:t>
      </w:r>
      <w:r w:rsidR="00737C14">
        <w:t xml:space="preserve"> je také public a její návratová hodnota je </w:t>
      </w:r>
      <w:r w:rsidR="00C40CB6">
        <w:t>typu String. Nemá žádné vstupní parametry</w:t>
      </w:r>
      <w:r w:rsidR="00A37BF9">
        <w:t xml:space="preserve">. </w:t>
      </w:r>
      <w:r w:rsidR="004C599F">
        <w:t>K</w:t>
      </w:r>
      <w:r w:rsidR="00B263BD">
        <w:t> </w:t>
      </w:r>
      <w:r w:rsidR="004C599F">
        <w:t>tomu</w:t>
      </w:r>
      <w:r w:rsidR="00B263BD">
        <w:t>,</w:t>
      </w:r>
      <w:r w:rsidR="004C599F">
        <w:t xml:space="preserve"> abychom mohli zjistit IP adresu jsme importovali knihov</w:t>
      </w:r>
      <w:r w:rsidR="002C1186">
        <w:t>n</w:t>
      </w:r>
      <w:r w:rsidR="004C599F">
        <w:t xml:space="preserve">u </w:t>
      </w:r>
      <w:r w:rsidR="00204B7D" w:rsidRPr="00204B7D">
        <w:t>java.net.InetAddress</w:t>
      </w:r>
      <w:r w:rsidR="00204B7D">
        <w:t xml:space="preserve">. </w:t>
      </w:r>
      <w:r w:rsidR="00B263BD">
        <w:t>V</w:t>
      </w:r>
      <w:r w:rsidR="00204B7D">
        <w:t> této metodě používáme její proměn</w:t>
      </w:r>
      <w:r w:rsidR="00D16669">
        <w:t>nou ip, kterou nejprve nastavíme na null.</w:t>
      </w:r>
      <w:r w:rsidR="00F73753">
        <w:t xml:space="preserve"> Poté ohraničíme kód</w:t>
      </w:r>
      <w:r w:rsidR="00AE0A3F">
        <w:t xml:space="preserve"> v try a catch. V try nastavujeme adresu do </w:t>
      </w:r>
      <w:r w:rsidR="000D0312">
        <w:t xml:space="preserve">proměnné ip: </w:t>
      </w:r>
      <w:r w:rsidR="000D0312" w:rsidRPr="000D0312">
        <w:t>ip = InetAddress.getLocalHost()</w:t>
      </w:r>
      <w:r w:rsidR="000D0312">
        <w:t xml:space="preserve">. A nakonec </w:t>
      </w:r>
      <w:r w:rsidR="004E350C">
        <w:t xml:space="preserve">vracíme hodnotu přetypovanou na </w:t>
      </w:r>
      <w:r w:rsidR="00B263BD">
        <w:t>řetězec:</w:t>
      </w:r>
      <w:r w:rsidR="004E350C">
        <w:t xml:space="preserve"> </w:t>
      </w:r>
      <w:r w:rsidR="00126EE2" w:rsidRPr="00126EE2">
        <w:t>return ip.toString()</w:t>
      </w:r>
      <w:r w:rsidR="00126EE2">
        <w:t>.</w:t>
      </w:r>
    </w:p>
    <w:p w14:paraId="4A50841A" w14:textId="0B7BB64F" w:rsidR="00CC4711" w:rsidRDefault="00CC4711" w:rsidP="005C36FF">
      <w:r w:rsidRPr="00CC4711">
        <w:rPr>
          <w:noProof/>
        </w:rPr>
        <w:lastRenderedPageBreak/>
        <w:drawing>
          <wp:inline distT="0" distB="0" distL="0" distR="0" wp14:anchorId="240DA149" wp14:editId="0077507E">
            <wp:extent cx="5399405" cy="4090670"/>
            <wp:effectExtent l="0" t="0" r="0" b="5080"/>
            <wp:docPr id="3" name="Obrázek 3"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descr="Obsah obrázku text&#10;&#10;Popis byl vytvořen automaticky"/>
                    <pic:cNvPicPr/>
                  </pic:nvPicPr>
                  <pic:blipFill>
                    <a:blip r:embed="rId15"/>
                    <a:stretch>
                      <a:fillRect/>
                    </a:stretch>
                  </pic:blipFill>
                  <pic:spPr>
                    <a:xfrm>
                      <a:off x="0" y="0"/>
                      <a:ext cx="5399405" cy="4090670"/>
                    </a:xfrm>
                    <a:prstGeom prst="rect">
                      <a:avLst/>
                    </a:prstGeom>
                  </pic:spPr>
                </pic:pic>
              </a:graphicData>
            </a:graphic>
          </wp:inline>
        </w:drawing>
      </w:r>
    </w:p>
    <w:p w14:paraId="36734EDB" w14:textId="00A4F856" w:rsidR="004A7069" w:rsidRDefault="004A7069" w:rsidP="005C36FF"/>
    <w:p w14:paraId="53D7A760" w14:textId="133CE732" w:rsidR="004A7069" w:rsidRDefault="004A7069" w:rsidP="005C36FF"/>
    <w:p w14:paraId="227E1586" w14:textId="5A0C7D89" w:rsidR="004A7069" w:rsidRDefault="004A7069" w:rsidP="005C36FF"/>
    <w:p w14:paraId="2C38D207" w14:textId="77777777" w:rsidR="004A7069" w:rsidRPr="005C36FF" w:rsidRDefault="004A7069" w:rsidP="005C36FF"/>
    <w:p w14:paraId="10DFD1E2" w14:textId="06AF1985" w:rsidR="008B624C" w:rsidRDefault="008B624C" w:rsidP="008B624C">
      <w:pPr>
        <w:pStyle w:val="Nadpis4"/>
      </w:pPr>
      <w:r>
        <w:lastRenderedPageBreak/>
        <w:t>Vytvoření hracího pole</w:t>
      </w:r>
    </w:p>
    <w:p w14:paraId="408E5147" w14:textId="1E814924" w:rsidR="00EF653F" w:rsidRDefault="00E51B74" w:rsidP="009A1A52">
      <w:r>
        <w:t>Po menu tedy je další důležitá a vlastně ta nejdůležitější část hrací pole. K vytvoření hracího pole jsme použili</w:t>
      </w:r>
      <w:r w:rsidR="0020394F">
        <w:t xml:space="preserve"> 2 třídy: </w:t>
      </w:r>
      <w:r w:rsidR="00054EF2">
        <w:t xml:space="preserve">Start a Vykresleni z našeho balíčku </w:t>
      </w:r>
      <w:r w:rsidR="00CD7D79">
        <w:t xml:space="preserve">Spousteni_hry. </w:t>
      </w:r>
      <w:r w:rsidR="0005213F">
        <w:t>Dále na úpravu tlačítek na hracím poli používáme třídu MyButtons</w:t>
      </w:r>
      <w:r w:rsidR="00A262A7">
        <w:t xml:space="preserve"> z</w:t>
      </w:r>
      <w:r w:rsidR="0078240D">
        <w:t> </w:t>
      </w:r>
      <w:r w:rsidR="00A262A7">
        <w:t>balíčku</w:t>
      </w:r>
      <w:r w:rsidR="0078240D">
        <w:t xml:space="preserve"> Uprava_tlacitka. Začneme tedy třídou Start, </w:t>
      </w:r>
      <w:r w:rsidR="00AC48DB">
        <w:t xml:space="preserve">kterou </w:t>
      </w:r>
      <w:r w:rsidR="00015748">
        <w:t xml:space="preserve">jsme vytvářeli </w:t>
      </w:r>
      <w:r w:rsidR="00160B59">
        <w:t xml:space="preserve">společně. </w:t>
      </w:r>
      <w:r w:rsidR="00B61357">
        <w:t xml:space="preserve">Tato třída obsahuje konstruktor </w:t>
      </w:r>
      <w:r w:rsidR="00C10318">
        <w:t xml:space="preserve">a 4 metody. </w:t>
      </w:r>
      <w:r w:rsidR="00652822">
        <w:t>Implementujeme zde rozhraní FirstTurn.</w:t>
      </w:r>
      <w:r w:rsidR="00FF70CF">
        <w:t xml:space="preserve"> Konstruktor této třídy </w:t>
      </w:r>
      <w:r w:rsidR="007F60DB">
        <w:t>získává</w:t>
      </w:r>
      <w:r w:rsidR="00972A32">
        <w:t xml:space="preserve"> </w:t>
      </w:r>
      <w:r w:rsidR="00BD389A">
        <w:t>šířk</w:t>
      </w:r>
      <w:r w:rsidR="00972A32">
        <w:t>u</w:t>
      </w:r>
      <w:r w:rsidR="00BD389A">
        <w:t xml:space="preserve"> a výšk</w:t>
      </w:r>
      <w:r w:rsidR="00972A32">
        <w:t>u</w:t>
      </w:r>
      <w:r w:rsidR="00BD389A">
        <w:t xml:space="preserve"> obrazovky </w:t>
      </w:r>
      <w:r w:rsidR="000A052F">
        <w:t>a to pomocí speciální metody</w:t>
      </w:r>
      <w:r w:rsidR="0044672E">
        <w:t xml:space="preserve"> Toolkit.getDefaultToolkit().getScreenSize(); height = screenSize.getHeight() </w:t>
      </w:r>
      <w:r w:rsidR="00193911">
        <w:t>–</w:t>
      </w:r>
      <w:r w:rsidR="0044672E">
        <w:t xml:space="preserve"> 35</w:t>
      </w:r>
      <w:r w:rsidR="00193911">
        <w:t>;</w:t>
      </w:r>
      <w:r w:rsidR="009C43D5">
        <w:t xml:space="preserve"> Následně</w:t>
      </w:r>
      <w:r w:rsidR="00A05DF4">
        <w:t xml:space="preserve"> získá výšku, odečte od ní 35px </w:t>
      </w:r>
      <w:r w:rsidR="00315088">
        <w:t xml:space="preserve">za pomocí metody getHeight() </w:t>
      </w:r>
      <w:r w:rsidR="00A05DF4">
        <w:t>a</w:t>
      </w:r>
      <w:r w:rsidR="009C43D5">
        <w:t xml:space="preserve"> u</w:t>
      </w:r>
      <w:r w:rsidR="00A05DF4">
        <w:t>loží ji</w:t>
      </w:r>
      <w:r w:rsidR="009C43D5">
        <w:t xml:space="preserve"> do proměnné</w:t>
      </w:r>
      <w:r w:rsidR="002D7855">
        <w:t xml:space="preserve"> height</w:t>
      </w:r>
      <w:r w:rsidR="00A05DF4">
        <w:t>.</w:t>
      </w:r>
      <w:r w:rsidR="00193911">
        <w:t>Tohle zaručí pokaždé stejnou velikost okna na jakékoliv obrazovce.</w:t>
      </w:r>
      <w:r w:rsidR="00187418">
        <w:t xml:space="preserve"> Dále metoda </w:t>
      </w:r>
      <w:r w:rsidR="00B310EA">
        <w:t xml:space="preserve">public </w:t>
      </w:r>
      <w:r w:rsidR="00075216">
        <w:t xml:space="preserve">void start(), </w:t>
      </w:r>
      <w:r w:rsidR="00537AA6">
        <w:t>se vstupními parametry objekt třídy Piskvorky piskvorky a String ai</w:t>
      </w:r>
      <w:r w:rsidR="00B95470">
        <w:t>. Objekt třídy Piskvorky</w:t>
      </w:r>
      <w:r w:rsidR="0008721B">
        <w:t xml:space="preserve"> získá tento string a díky tomu co ten string obsahuje, buď “Lehká” nebo “Těžší” z</w:t>
      </w:r>
      <w:r w:rsidR="00F71A08">
        <w:t>volí</w:t>
      </w:r>
      <w:r w:rsidR="0008721B">
        <w:t xml:space="preserve"> úroveň naší A</w:t>
      </w:r>
      <w:r w:rsidR="00F71A08">
        <w:t>I.</w:t>
      </w:r>
      <w:r w:rsidR="009E001F">
        <w:t xml:space="preserve"> Poté se vytvoří nový JFrame</w:t>
      </w:r>
      <w:r w:rsidR="007547F2">
        <w:t>, který</w:t>
      </w:r>
      <w:r w:rsidR="00E954D4">
        <w:t xml:space="preserve"> se nastaví</w:t>
      </w:r>
      <w:r w:rsidR="00654E0F">
        <w:t xml:space="preserve"> velikostně podle proměnný height a díky </w:t>
      </w:r>
      <w:r w:rsidR="00562186" w:rsidRPr="00562186">
        <w:t>(screenSize.getWidth()-frame.getSize().width)/2;</w:t>
      </w:r>
      <w:r w:rsidR="00562186">
        <w:t xml:space="preserve"> se kdykoliv zobrazí na středu jakékoliv obrazovky.</w:t>
      </w:r>
      <w:r w:rsidR="00140860">
        <w:t xml:space="preserve"> Poté vykreslíme pomocí cyklu for 225 tlačítek a přiřadíme je do ArrayListu</w:t>
      </w:r>
      <w:r w:rsidR="00EF653F">
        <w:t>.</w:t>
      </w:r>
    </w:p>
    <w:p w14:paraId="65EE5A7D" w14:textId="77777777" w:rsidR="0029383D" w:rsidRDefault="00CA133B" w:rsidP="009A1A52">
      <w:r>
        <w:t>Podl</w:t>
      </w:r>
      <w:r w:rsidR="00A77707">
        <w:t xml:space="preserve">e zvolené AI se </w:t>
      </w:r>
      <w:r w:rsidR="003F5188">
        <w:t xml:space="preserve">použijí metody třídy </w:t>
      </w:r>
      <w:r w:rsidR="00F932FE">
        <w:t>Vykresleni: vykresleniEz() nebo vykresleniHard().</w:t>
      </w:r>
      <w:r w:rsidR="006B012F">
        <w:t xml:space="preserve"> </w:t>
      </w:r>
      <w:r w:rsidR="00C67E19">
        <w:t>Tyto metody nastavují</w:t>
      </w:r>
      <w:r w:rsidR="009B72D0">
        <w:t xml:space="preserve">, </w:t>
      </w:r>
      <w:r w:rsidR="005B6C26">
        <w:t>kdo má v daný moment hrát na textfield nad hrací plochou a po stisknutí tlačítka na něm nastaví znak</w:t>
      </w:r>
      <w:r w:rsidR="00353146">
        <w:t xml:space="preserve"> X nebo O.</w:t>
      </w:r>
      <w:r w:rsidR="00721774">
        <w:t xml:space="preserve"> </w:t>
      </w:r>
    </w:p>
    <w:p w14:paraId="684DA192" w14:textId="2F763C26" w:rsidR="009A1A52" w:rsidRDefault="00721774" w:rsidP="009A1A52">
      <w:r>
        <w:t>Kontroluj</w:t>
      </w:r>
      <w:r w:rsidR="00811CF0">
        <w:t>í se zde hranice hrací plochy, aby nedošlo k vyjímce a znaky které jsou sice za sebou v ArrayListu, ale už nejsou za sebou v hrací ploše, se nespojily a díky tomu n</w:t>
      </w:r>
      <w:r w:rsidR="006E319C">
        <w:t xml:space="preserve">edošlo k výhře. </w:t>
      </w:r>
      <w:r w:rsidR="00864E2B">
        <w:t xml:space="preserve">To díky rozhraní </w:t>
      </w:r>
      <w:r w:rsidR="00DA04BA">
        <w:t xml:space="preserve">Podminky. Také </w:t>
      </w:r>
      <w:r w:rsidR="00D70DBF">
        <w:t>jsou zde</w:t>
      </w:r>
      <w:r w:rsidR="00DA04BA">
        <w:t xml:space="preserve"> metody, které </w:t>
      </w:r>
      <w:r w:rsidR="00200CA4">
        <w:t>kontrolují</w:t>
      </w:r>
      <w:r w:rsidR="009B72D0">
        <w:t>,</w:t>
      </w:r>
      <w:r w:rsidR="00200CA4">
        <w:t xml:space="preserve"> zda </w:t>
      </w:r>
      <w:r w:rsidR="00660488">
        <w:t xml:space="preserve">se </w:t>
      </w:r>
      <w:r w:rsidR="00200CA4">
        <w:t>může hrát do určitých směrů</w:t>
      </w:r>
      <w:r w:rsidR="00660488">
        <w:t>, od naposledy stisknutého tlačítka</w:t>
      </w:r>
      <w:r w:rsidR="00200CA4">
        <w:t>.</w:t>
      </w:r>
      <w:r w:rsidR="0009159C">
        <w:t xml:space="preserve"> Pokud dojde k výhře, vyskočí okno s</w:t>
      </w:r>
      <w:r w:rsidR="00F70621">
        <w:t> informací o tom</w:t>
      </w:r>
      <w:r w:rsidR="009B72D0">
        <w:t>,</w:t>
      </w:r>
      <w:r w:rsidR="00F70621">
        <w:t xml:space="preserve"> který znak vyhrál a JLabel, který počítá skóre, připíše bod danému znaku.</w:t>
      </w:r>
    </w:p>
    <w:p w14:paraId="52009CF5" w14:textId="3BE6A509" w:rsidR="00660488" w:rsidRDefault="00F4177D" w:rsidP="009A1A52">
      <w:r>
        <w:t>Metoda startLan() dělá stejnou funkci jako metoda start(), až na to, že tam nepoužíváme AI</w:t>
      </w:r>
      <w:r w:rsidR="00EB76A6">
        <w:t>, a po výhře musíme ukončovat komunikaci mezi serverem a clientem.</w:t>
      </w:r>
    </w:p>
    <w:p w14:paraId="1A562F80" w14:textId="2B38DC5F" w:rsidR="00FB7863" w:rsidRDefault="00FB7863" w:rsidP="009A1A52">
      <w:r>
        <w:t xml:space="preserve">Metoda getServer </w:t>
      </w:r>
      <w:r w:rsidR="00FE29DD">
        <w:t xml:space="preserve">předává </w:t>
      </w:r>
      <w:r>
        <w:t>instanci třídy Server</w:t>
      </w:r>
      <w:r w:rsidR="00FE29DD">
        <w:t>, abychom ji mohli používat v této třídě.</w:t>
      </w:r>
    </w:p>
    <w:p w14:paraId="3F6AE5E1" w14:textId="7044701D" w:rsidR="00FE29DD" w:rsidRDefault="009B72D0" w:rsidP="009A1A52">
      <w:r>
        <w:t>Metoda getIndexTlaco()</w:t>
      </w:r>
      <w:r w:rsidR="005732AD">
        <w:t xml:space="preserve"> vrací </w:t>
      </w:r>
      <w:r>
        <w:t>h</w:t>
      </w:r>
      <w:r w:rsidR="005732AD">
        <w:t>odnotu</w:t>
      </w:r>
      <w:r>
        <w:t xml:space="preserve"> jako řetězec</w:t>
      </w:r>
      <w:r w:rsidR="005732AD">
        <w:t xml:space="preserve"> z tlačítka.</w:t>
      </w:r>
    </w:p>
    <w:p w14:paraId="0C8E0DE9" w14:textId="55B100A4" w:rsidR="0050177E" w:rsidRDefault="008B3B0A" w:rsidP="009A1A52">
      <w:r w:rsidRPr="008B3B0A">
        <w:rPr>
          <w:noProof/>
        </w:rPr>
        <w:lastRenderedPageBreak/>
        <w:drawing>
          <wp:inline distT="0" distB="0" distL="0" distR="0" wp14:anchorId="027278CF" wp14:editId="774CB7B0">
            <wp:extent cx="5083629" cy="5133252"/>
            <wp:effectExtent l="0" t="0" r="3175"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9281" cy="5138960"/>
                    </a:xfrm>
                    <a:prstGeom prst="rect">
                      <a:avLst/>
                    </a:prstGeom>
                  </pic:spPr>
                </pic:pic>
              </a:graphicData>
            </a:graphic>
          </wp:inline>
        </w:drawing>
      </w:r>
    </w:p>
    <w:p w14:paraId="0E772B38" w14:textId="0CC1ADC2" w:rsidR="0050177E" w:rsidRDefault="0050177E" w:rsidP="009A1A52"/>
    <w:p w14:paraId="7D33979B" w14:textId="77777777" w:rsidR="0050177E" w:rsidRPr="009A1A52" w:rsidRDefault="0050177E" w:rsidP="009A1A52"/>
    <w:p w14:paraId="291B4A99" w14:textId="24603790" w:rsidR="002031BA" w:rsidRDefault="00B44526" w:rsidP="002031BA">
      <w:pPr>
        <w:pStyle w:val="Nadpis4"/>
      </w:pPr>
      <w:r>
        <w:lastRenderedPageBreak/>
        <w:t>Rozhraní</w:t>
      </w:r>
    </w:p>
    <w:p w14:paraId="1A405ED0" w14:textId="630E01D6" w:rsidR="00B44526" w:rsidRDefault="0029383D" w:rsidP="00B44526">
      <w:r>
        <w:t>Rozhraní jsou velkou součástí našeho kódu. O jejich vytvoření se postaral Vojtěch. Začneme tedy rozhraním Music. Toto rozhraní nám spouští muziku v našem programu. Implementujeme ho do třídy Piskvorky. Obsahuje pouze jednu metodu a to nacteni().</w:t>
      </w:r>
    </w:p>
    <w:p w14:paraId="2173E045" w14:textId="77777777" w:rsidR="004E6045" w:rsidRDefault="0029383D" w:rsidP="00B44526">
      <w:r>
        <w:t>Metoda nacteni() načítá soubor typu .wav do instance rozhraní Clip. Museli jsme importovat</w:t>
      </w:r>
      <w:r w:rsidR="004E6045">
        <w:t xml:space="preserve"> speciální knihovny, abychom zde mohli pracovat se zvukovými soubory. K náš audioclip načteme do instance třídy InputStream, dále tuto instanci načteme pomocí speciální metody do instance třídy AudioInputStream, a tu poté nahrajeme do instance Clip. Díky tomu můžeme spustit námi vybranou skladbu.</w:t>
      </w:r>
    </w:p>
    <w:p w14:paraId="2B695C97" w14:textId="6F2126AC" w:rsidR="0029383D" w:rsidRDefault="004E6045" w:rsidP="00B44526">
      <w:r>
        <w:t>Dále tedy rozhraní FirstTurn.</w:t>
      </w:r>
      <w:r w:rsidR="00620D32">
        <w:t xml:space="preserve"> Toto rozhraní kontroluje a nastavuje, kdo začne hrát jako první, respektive, který znak.</w:t>
      </w:r>
      <w:r w:rsidR="0029383D">
        <w:tab/>
      </w:r>
      <w:r w:rsidR="00620D32" w:rsidRPr="00620D32">
        <w:t>Implementujeme toto rozhraní do tříd: Start, Client, Piskvorky, Vykresleni a MyButtons</w:t>
      </w:r>
      <w:r w:rsidR="00620D32">
        <w:t>. Obsahuje 3 metody: firstTurn(), firstTurnLan() a firstturnAI().</w:t>
      </w:r>
    </w:p>
    <w:p w14:paraId="65D58B8B" w14:textId="59D32B95" w:rsidR="00620D32" w:rsidRDefault="00620D32" w:rsidP="00B44526">
      <w:r>
        <w:t>Metoda firstTurn() nastavuje na textfield, který je nad hracím polem, kdo má začít hrát. Je v ní větvení if, které podle náhodného čísla, buď 1 nebo 2, vybere znak, který začne hrát.</w:t>
      </w:r>
      <w:r w:rsidR="00F4750C">
        <w:t xml:space="preserve"> X </w:t>
      </w:r>
      <w:r w:rsidR="00E93086">
        <w:t>má</w:t>
      </w:r>
      <w:r w:rsidR="00F4750C">
        <w:t xml:space="preserve"> přiřazené číslo 1 a O zase 2.</w:t>
      </w:r>
    </w:p>
    <w:p w14:paraId="56F8F719" w14:textId="7BBECF24" w:rsidR="00F4750C" w:rsidRDefault="00F4750C" w:rsidP="00B44526">
      <w:r>
        <w:t>Metoda firstTurnLan()</w:t>
      </w:r>
      <w:r w:rsidR="00E93086">
        <w:t xml:space="preserve"> dělá úplně to samé jako předchozí metoda, akorát zvolí, jestli začne hrát hráč, který zapl server, nebo hráč, který zapl clienta.</w:t>
      </w:r>
    </w:p>
    <w:p w14:paraId="621D8399" w14:textId="09914261" w:rsidR="00E93086" w:rsidRDefault="00E93086" w:rsidP="00B44526">
      <w:r>
        <w:t>Metoda firstTurnAI() děl</w:t>
      </w:r>
      <w:r w:rsidR="00453A03">
        <w:t>á</w:t>
      </w:r>
      <w:r>
        <w:t xml:space="preserve"> rovněž to samé co předchozí metody, ale zvolí zda začne hrát hráč nebo umělá inteligence.</w:t>
      </w:r>
    </w:p>
    <w:p w14:paraId="243F67D6" w14:textId="2A7A7D60" w:rsidR="00E93086" w:rsidRDefault="00E93086" w:rsidP="00B44526">
      <w:r>
        <w:t>Třetí a zároveň poslední rozhraní je rozhraní Podminky.</w:t>
      </w:r>
      <w:r w:rsidR="00E36D3B">
        <w:t xml:space="preserve"> Toto rozhraní zajišťuje, že se nenapojí tlačítka, která jsou indexovaná v poli za sebou, ale nejsou ve stejné řadě. Tím je myšleno na okrajová tlačítka. Obsahuje 2 metody, akorát je jedna přetížená, takže jsou tam metody 3.</w:t>
      </w:r>
    </w:p>
    <w:p w14:paraId="38289DD9" w14:textId="63CA7CC7" w:rsidR="00E36D3B" w:rsidRDefault="00E36D3B" w:rsidP="00B44526">
      <w:r>
        <w:t>Metoda naplneni() naplňuje ArrayList typu Integer jménem podmínky</w:t>
      </w:r>
      <w:r w:rsidR="008B0795">
        <w:t xml:space="preserve">. Má 3 vstupní parametry: int b, int pocatecni a int konecna. Int b udává o kolik indexů se budou hraniční tlačítka posouvat v daném ArrayListu. Int pocatecni určuje, jaké hraniční tlačítko je první. Int konecna určuje, které tlačítko bude jako poslední. Pomocí cyklu for přidá všechny hodnoty z daného okraje herní plochy do ArrayListu. Tímto taky pomáhá ošetřovat jiné metody. </w:t>
      </w:r>
    </w:p>
    <w:p w14:paraId="6A21C817" w14:textId="618CDA33" w:rsidR="008B0795" w:rsidRDefault="008B0795" w:rsidP="00B44526">
      <w:r>
        <w:t>Přetížená metoda naplneni()</w:t>
      </w:r>
      <w:r w:rsidR="00F81A40">
        <w:t xml:space="preserve"> má stejný účel, akorát je udělaná i pro ošetření křížových směrů. Jsou zde tady 2 for cykly. Jeden je stejný jako u předchozí metody a ten druhý má stejnou funkci, akorát pro jiné hraniční tlačítka. Je zde o 3 vstupní parametry víc, které určují to samé, akorát se využívají v druhém cyklu.</w:t>
      </w:r>
    </w:p>
    <w:p w14:paraId="739BB383" w14:textId="42C0C7EA" w:rsidR="00F81A40" w:rsidRDefault="00F81A40" w:rsidP="00B44526">
      <w:r>
        <w:t>Metoda vyhodnocení() vyhodnocuje zd</w:t>
      </w:r>
      <w:r w:rsidR="00DE7418">
        <w:t>a</w:t>
      </w:r>
      <w:r>
        <w:t xml:space="preserve"> je, nebo není index právě hraniční hodnotou. Má 2 vstupní parametry. Int poradi</w:t>
      </w:r>
      <w:r w:rsidR="006279DB">
        <w:t xml:space="preserve"> určuje index tlačítka, u kterého chceme zkontrolovat, zda je hraniční hodnotou. ArrayList podmínky je ArrayList, který jsme naplnili předchozími hodnotami. Je zde větvení if, které když </w:t>
      </w:r>
      <w:r w:rsidR="009C2355">
        <w:t xml:space="preserve">podmínky obsahuje poradi: </w:t>
      </w:r>
      <w:r w:rsidR="009C2355" w:rsidRPr="009C2355">
        <w:t>if (podminky.contains(poradi))</w:t>
      </w:r>
      <w:r w:rsidR="009C2355">
        <w:t>, tak vrátí false, ale když ho neobsahuje, tak je zde další if, který kontroluje zdato poradi je větší než 0, a pokud je tak nastaví proměnnou pravda na true a tu poté vrátí.</w:t>
      </w:r>
    </w:p>
    <w:p w14:paraId="4C43427F" w14:textId="4B5ACDBD" w:rsidR="0050177E" w:rsidRDefault="0050177E" w:rsidP="00B44526"/>
    <w:p w14:paraId="7593B010" w14:textId="3DD63EF0" w:rsidR="0050177E" w:rsidRDefault="0050177E" w:rsidP="00B44526"/>
    <w:p w14:paraId="5F395108" w14:textId="34E68390" w:rsidR="0050177E" w:rsidRDefault="0050177E" w:rsidP="00B44526"/>
    <w:p w14:paraId="0A51F51F" w14:textId="05355685" w:rsidR="0050177E" w:rsidRDefault="0050177E" w:rsidP="00B44526"/>
    <w:p w14:paraId="6A44DEE4" w14:textId="09197036" w:rsidR="0050177E" w:rsidRDefault="0050177E" w:rsidP="00B44526"/>
    <w:p w14:paraId="2FF277DF" w14:textId="77777777" w:rsidR="0050177E" w:rsidRPr="00B44526" w:rsidRDefault="0050177E" w:rsidP="00B44526"/>
    <w:p w14:paraId="070F2852" w14:textId="6F27C1F8" w:rsidR="002031BA" w:rsidRDefault="00B44526" w:rsidP="00B44526">
      <w:pPr>
        <w:pStyle w:val="Nadpis4"/>
      </w:pPr>
      <w:r>
        <w:lastRenderedPageBreak/>
        <w:t>Vytvoření LAN</w:t>
      </w:r>
    </w:p>
    <w:p w14:paraId="63492B92" w14:textId="6FE28F63" w:rsidR="0050177E" w:rsidRDefault="00D97A6A" w:rsidP="0050177E">
      <w:r>
        <w:t xml:space="preserve">Pro navázání komunikace LAN jsou zapotřebí dvě věci a to server, který je </w:t>
      </w:r>
      <w:r w:rsidR="00357B51">
        <w:t>vytvořený na nějaké adrese a naslouchající na definovaném portu a client, který navazuje komunikaci s adresou, na které je založený server a portem, na kterém server naslouchá.</w:t>
      </w:r>
    </w:p>
    <w:p w14:paraId="27BBE3ED" w14:textId="77777777" w:rsidR="00883242" w:rsidRDefault="00357B51" w:rsidP="0050177E">
      <w:r>
        <w:t>V naší aplikaci</w:t>
      </w:r>
      <w:r w:rsidR="006135B4">
        <w:t xml:space="preserve"> je zapotřebí</w:t>
      </w:r>
      <w:r>
        <w:t xml:space="preserve"> nejdříve spust</w:t>
      </w:r>
      <w:r w:rsidR="006135B4">
        <w:t>it</w:t>
      </w:r>
      <w:r w:rsidR="000B21AB">
        <w:t xml:space="preserve"> server</w:t>
      </w:r>
      <w:r w:rsidR="006135B4">
        <w:t>, ten se spustí</w:t>
      </w:r>
      <w:r>
        <w:t xml:space="preserve"> na ip adrese, pod kterou je počítač v sítí připojený.</w:t>
      </w:r>
    </w:p>
    <w:p w14:paraId="60142A5E" w14:textId="3BC24AC9" w:rsidR="00B00475" w:rsidRDefault="00357B51" w:rsidP="0050177E">
      <w:r>
        <w:t>K tomu využíváme třídu SettingUpServer, zde se vytváří JFrame dialogy,</w:t>
      </w:r>
      <w:r w:rsidR="00F411D5">
        <w:t xml:space="preserve"> na který je přidán JLabel barva, ten slouží jako layout pro tři JRadioButtony, jenž slouží jako volba pro hraných kol, JLabel ipaddress, který ukazuje na jaké adrese se server spustí, JButton </w:t>
      </w:r>
      <w:r w:rsidR="006135B4">
        <w:t>zpatky, pro přenesení na předchozí obrazovku</w:t>
      </w:r>
      <w:r w:rsidR="00F411D5">
        <w:t xml:space="preserve"> </w:t>
      </w:r>
      <w:r w:rsidR="006135B4">
        <w:t>a JButton send, které nám zajistí, za pomocí metody firstTurn() a firstTurnLan() v rozhraní FirstTrun, kdo za jaký obrazec bude hrát</w:t>
      </w:r>
      <w:r w:rsidR="00B00475">
        <w:t xml:space="preserve">, dále kolik kol budou hráči hrát, také skrývá JFrame dialogy, nakonec založí objekt třídy Server, jenž spustí její konstruktor. Třída také obsahuje metodu getAdress(), ta získává </w:t>
      </w:r>
      <w:r w:rsidR="000B21AB">
        <w:t>IP adresu počítače.</w:t>
      </w:r>
    </w:p>
    <w:p w14:paraId="22861C3E" w14:textId="17ECD725" w:rsidR="000B21AB" w:rsidRDefault="000B21AB" w:rsidP="0050177E">
      <w:r>
        <w:t>Třída server slouží jako spouštěč serveru, obsahuje konstruktor, který se o to stará. Nejdříve se vytvoří ServerSocket na daném portu, který je uložen do objektu třídy Server, poté se čeká, než se nějaký klient připojí</w:t>
      </w:r>
      <w:r w:rsidR="00C1562E">
        <w:t xml:space="preserve"> k tomuto serveru. Následuje metoda startLan(), getServer(), jenž předává objekt třídy. Nadále je zapotřebí vytvořit DataInputStream, pro přijímání dat od </w:t>
      </w:r>
      <w:r w:rsidR="008D4080">
        <w:t>clienta</w:t>
      </w:r>
      <w:r w:rsidR="00C1562E">
        <w:t>, DataOutputStream, pro</w:t>
      </w:r>
      <w:r w:rsidR="008D4080">
        <w:t xml:space="preserve"> odesílání dat clientovi a nakonec BufferedReader, který slouží ke čtení příchozích informací. Taktéž jsou zde vytvořeny dvě vlákna. Vlákno thread </w:t>
      </w:r>
      <w:r w:rsidR="00B51D76">
        <w:t>odesílá data clientovi</w:t>
      </w:r>
      <w:r w:rsidR="008D4080">
        <w:t>, pokud</w:t>
      </w:r>
      <w:r w:rsidR="00B51D76">
        <w:t xml:space="preserve"> je stlačené tlačítko jiné než minule a zároveň to není tlačítko, které stiskl client, tak se informace odešle a pro clienta se všechna tlačítka vypnou, dokud neodehraje protihráč. Vlákno thread2 slouží ke čtení příchozích informací od clienta, za podmínky, že příchozí informace se neshoduje s odchozí informací</w:t>
      </w:r>
      <w:r w:rsidR="00FD079E">
        <w:t>, se příchozí informace přetypuje na Integer, který představuje pořadí tlačítka v hracím poli. Nejdříve je ovšem zapotřebí zase tyto tlačítka zapnout, o což se stará metoda buttonOn, poté se na tlačítko s přišlým pořadím vyvolá umělé stisknutí díky metodě doClick()</w:t>
      </w:r>
      <w:r w:rsidR="00883242">
        <w:t>. Pokud přijde od clienta informace “Over“, ve vlákně se spustí metoda end(), jenž se stará o správné ukončení komunikace s clientem.</w:t>
      </w:r>
      <w:r w:rsidR="007F7528">
        <w:t xml:space="preserve"> Vlákna používáme, aby Server a Client mohli informace posílat a zároveň je přijímat.</w:t>
      </w:r>
      <w:r w:rsidR="00381EA3">
        <w:t xml:space="preserve"> Třída ještě obsahuje metodu sendEnd(), která posílá klientovi potřebné informace k ukončení </w:t>
      </w:r>
      <w:r w:rsidR="007F7528">
        <w:t>komunikace.</w:t>
      </w:r>
    </w:p>
    <w:p w14:paraId="6E53DC60" w14:textId="28C6FEAD" w:rsidR="00883242" w:rsidRDefault="00883242" w:rsidP="0050177E">
      <w:r>
        <w:t>Při zapínání clienta využíváme třídu SettingUpClient, na rozdíl od třídy SettingUpServer obsahuje v JLabelu barva JLabel nazev,</w:t>
      </w:r>
      <w:r w:rsidR="00381EA3">
        <w:t xml:space="preserve"> a JTextField ipaddress, který se stará o získání adresy, na kterou se client má připojovat, naopak neobsahuje JRadioButtony na volbu počtu kol, jinak zůstává vše stejné. Tlačítko send dělá také to samé, až na to, že vytváří objekt třídy Client, při kterém se spustí její konstruktor.</w:t>
      </w:r>
    </w:p>
    <w:p w14:paraId="7524ED37" w14:textId="414EE290" w:rsidR="00381EA3" w:rsidRDefault="007F7528" w:rsidP="0050177E">
      <w:r>
        <w:t>V konstruktoru se nejdříve tvoří dvě vlákna. První vláno thread je totožné s vláknem thread u serveru. V druhém vlákně thread2 je pouze přidána podmínka pro nastavení proměnné player1_turn v rozhraní FirstTurn, aby client rozpoznal</w:t>
      </w:r>
      <w:r w:rsidR="00373871">
        <w:t>,</w:t>
      </w:r>
      <w:r>
        <w:t xml:space="preserve"> s jakým znakem bude hrát. Taktéž obsahuje metodu end(), ta se stará o ukončení komunikace </w:t>
      </w:r>
      <w:r w:rsidR="006502C1">
        <w:t>správnou cestou.</w:t>
      </w:r>
    </w:p>
    <w:p w14:paraId="64B9C32B" w14:textId="54C6DA01" w:rsidR="00373871" w:rsidRDefault="00373871" w:rsidP="0050177E"/>
    <w:p w14:paraId="08F0D991" w14:textId="2EED8BAC" w:rsidR="00373871" w:rsidRDefault="00373871" w:rsidP="0050177E"/>
    <w:p w14:paraId="4CE4FB9C" w14:textId="72200881" w:rsidR="00373871" w:rsidRDefault="00373871" w:rsidP="0050177E"/>
    <w:p w14:paraId="0B482965" w14:textId="54AD795E" w:rsidR="00373871" w:rsidRDefault="00373871" w:rsidP="0050177E"/>
    <w:p w14:paraId="4CC7AA7A" w14:textId="7B43D82C" w:rsidR="00373871" w:rsidRDefault="00373871" w:rsidP="0050177E"/>
    <w:p w14:paraId="1C24E586" w14:textId="1F9FFF57" w:rsidR="00373871" w:rsidRDefault="00373871" w:rsidP="0050177E"/>
    <w:p w14:paraId="691329DF" w14:textId="77190676" w:rsidR="005168A8" w:rsidRDefault="005168A8" w:rsidP="0050177E">
      <w:r w:rsidRPr="005168A8">
        <w:rPr>
          <w:noProof/>
        </w:rPr>
        <w:lastRenderedPageBreak/>
        <w:drawing>
          <wp:anchor distT="0" distB="0" distL="114300" distR="114300" simplePos="0" relativeHeight="251663360" behindDoc="0" locked="0" layoutInCell="1" allowOverlap="1" wp14:anchorId="65E30D8B" wp14:editId="1619DAAD">
            <wp:simplePos x="0" y="0"/>
            <wp:positionH relativeFrom="margin">
              <wp:align>right</wp:align>
            </wp:positionH>
            <wp:positionV relativeFrom="paragraph">
              <wp:posOffset>635</wp:posOffset>
            </wp:positionV>
            <wp:extent cx="5399405" cy="4075430"/>
            <wp:effectExtent l="0" t="0" r="0" b="1270"/>
            <wp:wrapSquare wrapText="bothSides"/>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399405" cy="4075430"/>
                    </a:xfrm>
                    <a:prstGeom prst="rect">
                      <a:avLst/>
                    </a:prstGeom>
                  </pic:spPr>
                </pic:pic>
              </a:graphicData>
            </a:graphic>
          </wp:anchor>
        </w:drawing>
      </w:r>
    </w:p>
    <w:p w14:paraId="1A7A8749" w14:textId="6F626070" w:rsidR="005168A8" w:rsidRDefault="005168A8" w:rsidP="0050177E"/>
    <w:p w14:paraId="6FBA48B5" w14:textId="201309EC" w:rsidR="005168A8" w:rsidRDefault="005168A8" w:rsidP="0050177E"/>
    <w:p w14:paraId="66113071" w14:textId="44E40253" w:rsidR="005168A8" w:rsidRDefault="005168A8" w:rsidP="0050177E"/>
    <w:p w14:paraId="065CE075" w14:textId="0473133D" w:rsidR="005168A8" w:rsidRDefault="005168A8" w:rsidP="0050177E"/>
    <w:p w14:paraId="242D077C" w14:textId="33DFBECB" w:rsidR="005168A8" w:rsidRDefault="005168A8" w:rsidP="0050177E"/>
    <w:p w14:paraId="7B069294" w14:textId="3B1C447E" w:rsidR="005168A8" w:rsidRDefault="005168A8" w:rsidP="0050177E"/>
    <w:p w14:paraId="0E2FC724" w14:textId="192CA14F" w:rsidR="005168A8" w:rsidRPr="0050177E" w:rsidRDefault="005168A8" w:rsidP="0050177E">
      <w:r w:rsidRPr="008B3B0A">
        <w:rPr>
          <w:noProof/>
        </w:rPr>
        <w:drawing>
          <wp:anchor distT="0" distB="0" distL="114300" distR="114300" simplePos="0" relativeHeight="251662336" behindDoc="0" locked="0" layoutInCell="1" allowOverlap="1" wp14:anchorId="5D99EBDD" wp14:editId="603510EA">
            <wp:simplePos x="0" y="0"/>
            <wp:positionH relativeFrom="margin">
              <wp:align>left</wp:align>
            </wp:positionH>
            <wp:positionV relativeFrom="paragraph">
              <wp:posOffset>919027</wp:posOffset>
            </wp:positionV>
            <wp:extent cx="2238375" cy="2305050"/>
            <wp:effectExtent l="0" t="0" r="9525" b="0"/>
            <wp:wrapSquare wrapText="bothSides"/>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38375" cy="2305050"/>
                    </a:xfrm>
                    <a:prstGeom prst="rect">
                      <a:avLst/>
                    </a:prstGeom>
                  </pic:spPr>
                </pic:pic>
              </a:graphicData>
            </a:graphic>
          </wp:anchor>
        </w:drawing>
      </w:r>
      <w:r w:rsidRPr="008B3B0A">
        <w:rPr>
          <w:noProof/>
        </w:rPr>
        <w:drawing>
          <wp:anchor distT="0" distB="0" distL="114300" distR="114300" simplePos="0" relativeHeight="251661312" behindDoc="1" locked="0" layoutInCell="1" allowOverlap="1" wp14:anchorId="698B8DDD" wp14:editId="3D3E2BA2">
            <wp:simplePos x="0" y="0"/>
            <wp:positionH relativeFrom="margin">
              <wp:align>right</wp:align>
            </wp:positionH>
            <wp:positionV relativeFrom="paragraph">
              <wp:posOffset>900248</wp:posOffset>
            </wp:positionV>
            <wp:extent cx="2238375" cy="2305050"/>
            <wp:effectExtent l="0" t="0" r="9525" b="0"/>
            <wp:wrapSquare wrapText="bothSides"/>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38375" cy="2305050"/>
                    </a:xfrm>
                    <a:prstGeom prst="rect">
                      <a:avLst/>
                    </a:prstGeom>
                  </pic:spPr>
                </pic:pic>
              </a:graphicData>
            </a:graphic>
          </wp:anchor>
        </w:drawing>
      </w:r>
    </w:p>
    <w:p w14:paraId="624CC762" w14:textId="3EA7EFB6" w:rsidR="008B624C" w:rsidRDefault="008B624C" w:rsidP="008B624C">
      <w:pPr>
        <w:pStyle w:val="Nadpis4"/>
      </w:pPr>
      <w:r>
        <w:lastRenderedPageBreak/>
        <w:t>Vytváření AI</w:t>
      </w:r>
    </w:p>
    <w:p w14:paraId="4BA3DE33" w14:textId="21B0CCF6" w:rsidR="006502C1" w:rsidRDefault="006502C1" w:rsidP="006502C1">
      <w:r>
        <w:t xml:space="preserve">Pro spouštění naší umělé inteligence používáme třídu MenuAI, ve které je vytvořen JFrame frame, na ten je přidán JLabel vzhled, jenž slouží jako plátno pro další komponenty. </w:t>
      </w:r>
      <w:r w:rsidR="00CF689A">
        <w:t>Na JLabelu vzhled nastavený text Piškvorky a přidány tlačítka JButton b1, JButton b2 a JButton zpatky.</w:t>
      </w:r>
      <w:r w:rsidR="00C44AAA">
        <w:t xml:space="preserve"> Tlačítko zpatky se stará o navrácení na předcho</w:t>
      </w:r>
      <w:r w:rsidR="007D5409">
        <w:t>zí obrazovku a vypnutí aktuální obrazovky.</w:t>
      </w:r>
      <w:r w:rsidR="00CF689A">
        <w:t xml:space="preserve"> Na b1 a b2 je přidaný ActionListener, který třída implemetuje, ten po kliknutí na jedno z tlačítek ničí aktuální frame, zakládá instanci třídy Start</w:t>
      </w:r>
      <w:r w:rsidR="00C44AAA">
        <w:t>, následně pomocí podmínky, která rozhoduje o tom, jaké tlačítko bylo stlačeno, se ukládá do proměnné st daný text. Poté se spustí metoda start pomocí intence třídy Start</w:t>
      </w:r>
      <w:r w:rsidR="007D5409">
        <w:t>, díky tomu se nám zobrazí hrací pole</w:t>
      </w:r>
      <w:r w:rsidR="00C44AAA">
        <w:t>.</w:t>
      </w:r>
    </w:p>
    <w:p w14:paraId="4D1B784D" w14:textId="758C907F" w:rsidR="006502C1" w:rsidRDefault="00AE6D36" w:rsidP="006502C1">
      <w:r>
        <w:t>Následuje třída AI, která obsahuje metod</w:t>
      </w:r>
      <w:r w:rsidR="00F61506">
        <w:t>y getZnak, naplneni()</w:t>
      </w:r>
      <w:r>
        <w:t>, evaluationEz(), evaluationHa(), zapis(), find(), generateNumber(), getList(), move().</w:t>
      </w:r>
    </w:p>
    <w:p w14:paraId="2C905A70" w14:textId="3FC0D309" w:rsidR="00F61506" w:rsidRDefault="00F61506" w:rsidP="006502C1">
      <w:r>
        <w:t xml:space="preserve">Metoda getZnak(), získává ArrayList tlačítek, z herní plochy a text, který budeme na tlačítkách hledat. Podle toho jaký to bude text, </w:t>
      </w:r>
      <w:r w:rsidR="00F96ADE">
        <w:t>se rozhoduje, s jakým ArrayListem budeme metodu naplneni() volat v parametru.</w:t>
      </w:r>
    </w:p>
    <w:p w14:paraId="40ADB3DB" w14:textId="03E4A4A2" w:rsidR="00AE6D36" w:rsidRDefault="00AE6D36" w:rsidP="006502C1">
      <w:r>
        <w:t xml:space="preserve">Metoda </w:t>
      </w:r>
      <w:r w:rsidR="00F61506">
        <w:t>naplneni</w:t>
      </w:r>
      <w:r>
        <w:t>() nastavuje globální proměnnou found na false a následovně projde ArrayList buttons, který obsahuje tlačítka z hrací plochy. Pokud najde tlačítko</w:t>
      </w:r>
      <w:r w:rsidR="00F61506">
        <w:t xml:space="preserve"> s hledaným textem, vytvoří se 8 objektů třídy CheckAI, následně se tyto objekty uloží do ArrayListu, který je poslaný do metody jako parametr.</w:t>
      </w:r>
    </w:p>
    <w:p w14:paraId="6DBA9706" w14:textId="5E806C5D" w:rsidR="006502C1" w:rsidRDefault="00F96ADE" w:rsidP="006502C1">
      <w:r>
        <w:t>Po té je ze třídy Vykresleni zavolána buď metoda evaluationEz() nebo evaluationHa().</w:t>
      </w:r>
    </w:p>
    <w:p w14:paraId="7FCA1881" w14:textId="39091B6C" w:rsidR="00F96ADE" w:rsidRDefault="00F96ADE" w:rsidP="006502C1">
      <w:r>
        <w:t xml:space="preserve">Metoda evaluationEz() nastavuje proměnnou max na nulu a zakládá si objekt třídy CheckAI. Následovně projde celý ArrayList obranaList a vybere z něj objekt, který má největší </w:t>
      </w:r>
      <w:r w:rsidR="00E86B8E">
        <w:t xml:space="preserve">číslo v proměnné </w:t>
      </w:r>
      <w:r>
        <w:t>row</w:t>
      </w:r>
      <w:r w:rsidR="00E64767">
        <w:t xml:space="preserve">. Tento objekt </w:t>
      </w:r>
      <w:r w:rsidR="00E86B8E">
        <w:t>uloží ho do dříve vytvořeného objektu. Pokud bude tato hodnota větší než nula a zároveň proměnná ai bude nastavena na true, zavolá se metoda zapis</w:t>
      </w:r>
      <w:r w:rsidR="00E624AE">
        <w:t>(). Jestli že bude hodnota rovna nule a zároveň proměnná ai bude nastavena na true, do lokální proměnné number se uloží hodnota ze zavolané metody find(), když metoda přepíše proměnnou found na true, zavolá se i metoda move(). V jiném ostatních případech zůstane proměnná found false a provede se podmínka, kde se zavolá metoda find()</w:t>
      </w:r>
      <w:r w:rsidR="00E64767">
        <w:t>,</w:t>
      </w:r>
      <w:r w:rsidR="00E624AE">
        <w:t xml:space="preserve"> s odlišným parametrem než předtím</w:t>
      </w:r>
      <w:r w:rsidR="00E64767">
        <w:t>,</w:t>
      </w:r>
      <w:r w:rsidR="00E624AE">
        <w:t xml:space="preserve"> uvnitř metody move().</w:t>
      </w:r>
    </w:p>
    <w:p w14:paraId="3AC40F58" w14:textId="2D6DC232" w:rsidR="00E64767" w:rsidRDefault="00E64767" w:rsidP="006502C1">
      <w:r>
        <w:t>Metoda evaluationHa() dělá to samé, jako metoda evaluationEz(), akorát po vytvoření objektu se nejdříve kontroluje ArrayList utokList a pokud se v ArrayListu obranaList nenajde vetší proměnná row, objekt se bude se uloží z ArrayListu utokList.</w:t>
      </w:r>
    </w:p>
    <w:p w14:paraId="42D1F78D" w14:textId="77777777" w:rsidR="00137E11" w:rsidRDefault="00E64767" w:rsidP="006502C1">
      <w:r>
        <w:t>Metoda zapis() kontroluje, zda je index tlačítka na které chce umělá inteligence kliknou v rozsahu ArrayListu</w:t>
      </w:r>
      <w:r w:rsidR="00137E11">
        <w:t xml:space="preserve"> buttons a zdali na tomto tlačítku již není nějaký text. Pokud podmínka projde, pomocí metody doClick() uměle stiskneme tlačítko, poté se vyčistí ArrayListy utokList a obranaList, globální proměnná found se nastaví na true a metoda vrátí true. Jinak vrací false.</w:t>
      </w:r>
    </w:p>
    <w:p w14:paraId="7DD2CCC9" w14:textId="77777777" w:rsidR="009810F6" w:rsidRDefault="00137E11" w:rsidP="006502C1">
      <w:r>
        <w:t>Metoda find()</w:t>
      </w:r>
      <w:r w:rsidR="009810F6">
        <w:t xml:space="preserve"> nastavuje lokální proměnnou index na nulu, následovně projde ArrayList buttons, který obsahuje tlačítka z herní plochy, pokud na tlačítku najde text u parametru metody, globální proměnná found se nastaví na true, do indexu se uloží index tlačítka v ArrayListu a cyklus se ukončí. Metoda následovně vrátí proměnnou index.</w:t>
      </w:r>
    </w:p>
    <w:p w14:paraId="7EA8A873" w14:textId="77777777" w:rsidR="009810F6" w:rsidRDefault="009810F6" w:rsidP="006502C1">
      <w:r>
        <w:t>Metoda generateNumber() generuje náhodně číslo v rozsahu, který je určen vstupním parametrem number.</w:t>
      </w:r>
    </w:p>
    <w:p w14:paraId="528CA0AD" w14:textId="3E6F657C" w:rsidR="009459E4" w:rsidRDefault="009810F6" w:rsidP="006502C1">
      <w:r>
        <w:t xml:space="preserve">Metoda getList() ukládá </w:t>
      </w:r>
      <w:r w:rsidR="009459E4">
        <w:t>ArrayList ze vstupního parametru do globálního ArrayListu list.</w:t>
      </w:r>
    </w:p>
    <w:p w14:paraId="52952AF9" w14:textId="7ED7F9DF" w:rsidR="009459E4" w:rsidRDefault="009459E4" w:rsidP="006502C1">
      <w:r>
        <w:t xml:space="preserve">Metoda move() naplňuje ArrayList l 8 čísly, které jsou odvozeny od vstupního parametru index, který představuje index tlačítka na herní ploše. Následovně se zavolá metoda generateNumber(), jejíž výsledek se uloží do lokální proměnné number. Poté se </w:t>
      </w:r>
      <w:r>
        <w:lastRenderedPageBreak/>
        <w:t>do lokální proměnné written uloží výsledek zavolané metody zapis()</w:t>
      </w:r>
      <w:r w:rsidR="00036FEB">
        <w:t>, pokud tento výsledek bude false zavolá se metoda move() od znova, jinak se vyčistí ArrayList l.</w:t>
      </w:r>
    </w:p>
    <w:p w14:paraId="3E99EA68" w14:textId="7260B8C8" w:rsidR="00036FEB" w:rsidRDefault="00036FEB" w:rsidP="006502C1">
      <w:r>
        <w:t>Třídá CheckAI se stará o správné nastavení hodnoty row pro každý index, na který by umělá inteligence mohla zapsat.</w:t>
      </w:r>
    </w:p>
    <w:p w14:paraId="66BFC856" w14:textId="33514F1B" w:rsidR="00E64767" w:rsidRDefault="00137E11" w:rsidP="006502C1">
      <w:r>
        <w:t xml:space="preserve"> </w:t>
      </w:r>
      <w:r w:rsidR="00AC5769">
        <w:t>Obsahuje metody check(), coundIndex(), getIndex() a getRow().</w:t>
      </w:r>
    </w:p>
    <w:p w14:paraId="13D1E46B" w14:textId="06D73FB7" w:rsidR="00E86B8E" w:rsidRDefault="00AC5769" w:rsidP="006502C1">
      <w:r>
        <w:t>Metoda check() se nejdřív rozhoduje na základě vstupních parametrů, jaké hodnoty se uloží do proměnné znak1 a znak2, následně si uloží do proměnné index vstupní hodnotu z parametru index a zavolá metodu coundIndex()</w:t>
      </w:r>
      <w:r w:rsidR="008F15B7">
        <w:t>, jejíž výstup se uloží do proměnné index. Následně se vyhodnotí podmínka, která řeší, jestli je index v požadovaném rozsahu a jestli není roven vstupnímu parametru. V případě, že podmínka neprojde, vyhodnotí se podmínka, která zjišťuje, zdali je index v požadovaném rozsahu a jestli je se index shoduje s indexem ze vstupního parametru, pokud ano nastaví se proměnná row na nul</w:t>
      </w:r>
      <w:r w:rsidR="006F5F45">
        <w:t>u. V případě že předchozí podmínka projde spustí se podmínka, která vyhodnocuje, jestli</w:t>
      </w:r>
      <w:r w:rsidR="000817E7">
        <w:t> na uloženém indexu obsahuje ArrayList buttons tlačítko</w:t>
      </w:r>
      <w:r w:rsidR="00373871">
        <w:t>,</w:t>
      </w:r>
      <w:r w:rsidR="000817E7">
        <w:t xml:space="preserve"> jehož text se shoduje s hodnotou v proměnné znak1</w:t>
      </w:r>
      <w:r w:rsidR="006F5F45">
        <w:t>, pokud ano, proměnná row se navýší o jedna a zavolá metoda se znovu zavolá, jinak se spustí další podmínka. Ta vyhodnocuje</w:t>
      </w:r>
      <w:r w:rsidR="000817E7">
        <w:t>,</w:t>
      </w:r>
      <w:r w:rsidR="006F5F45">
        <w:t xml:space="preserve"> </w:t>
      </w:r>
      <w:r w:rsidR="000817E7">
        <w:t>jestli na uloženém indexu obsahuje ArrayList buttons tlačítko</w:t>
      </w:r>
      <w:r w:rsidR="00373871">
        <w:t>,</w:t>
      </w:r>
      <w:r w:rsidR="000817E7">
        <w:t xml:space="preserve"> jehož text se shoduje s hodnotou v proměnné znak2, pokud ano </w:t>
      </w:r>
      <w:r w:rsidR="0029283C">
        <w:t xml:space="preserve">nastaví </w:t>
      </w:r>
      <w:r w:rsidR="00FF0A68">
        <w:t>proměnnou</w:t>
      </w:r>
      <w:r w:rsidR="0029283C">
        <w:t xml:space="preserve"> třídy row na nulu.</w:t>
      </w:r>
    </w:p>
    <w:p w14:paraId="00C1908D" w14:textId="7274CEFC" w:rsidR="00025EF5" w:rsidRDefault="00025EF5" w:rsidP="006502C1">
      <w:r>
        <w:t xml:space="preserve">Další podmínka </w:t>
      </w:r>
      <w:r w:rsidR="00356D07">
        <w:t>zkoumá, jestli v ArrayListu button je na daném indexu tlačítko bez textu, pokud ano zavolá se metoda countIndex(), jejíž výstup se uloží do proměnné prom. Jestli bude prom v požadovaném rozsahu a zároveň v ArrayListu na indexu z proměnné prom bude tlačítko obsahující text jako znak1 navýší se row o jedna, toto se opakuje ještě jednou, ale s odlišnými hodnotami v parametru metody countIndex().</w:t>
      </w:r>
    </w:p>
    <w:p w14:paraId="063586B9" w14:textId="2B3D24F3" w:rsidR="00356D07" w:rsidRDefault="00356D07" w:rsidP="006502C1">
      <w:r>
        <w:t>Metoda check() následovně vrací instanci třídy.</w:t>
      </w:r>
    </w:p>
    <w:p w14:paraId="63BF51BF" w14:textId="6B5F75E4" w:rsidR="00356D07" w:rsidRDefault="00356D07" w:rsidP="006502C1">
      <w:r>
        <w:t>Metoda countIndex() na základě vyhodnocení switche vypočítá</w:t>
      </w:r>
      <w:r w:rsidR="004B7786">
        <w:t xml:space="preserve"> hodnotu odvozenou od parametru index a tu následovně i vrací.</w:t>
      </w:r>
    </w:p>
    <w:p w14:paraId="483A93E7" w14:textId="1A636AA7" w:rsidR="004B7786" w:rsidRDefault="004B7786" w:rsidP="006502C1">
      <w:r>
        <w:t>Metoda getIndex() je přístupová metoda pro privátní a globální proměnné index této třídy.</w:t>
      </w:r>
    </w:p>
    <w:p w14:paraId="77347EC5" w14:textId="1214E004" w:rsidR="004B7786" w:rsidRDefault="004B7786" w:rsidP="006502C1">
      <w:r>
        <w:t>Metoda getRow() je přístupová metoda pro privátní a globální proměnné row této třídy.</w:t>
      </w:r>
    </w:p>
    <w:p w14:paraId="17EF53AF" w14:textId="0AA7239C" w:rsidR="00EC76FD" w:rsidRDefault="00EC76FD" w:rsidP="00373871">
      <w:pPr>
        <w:pStyle w:val="Standard"/>
        <w:jc w:val="both"/>
      </w:pPr>
    </w:p>
    <w:p w14:paraId="490DD304" w14:textId="326514E6" w:rsidR="005168A8" w:rsidRDefault="005168A8" w:rsidP="00373871">
      <w:pPr>
        <w:pStyle w:val="Standard"/>
        <w:jc w:val="both"/>
      </w:pPr>
    </w:p>
    <w:p w14:paraId="6ADF8A3A" w14:textId="1CC6C8A3" w:rsidR="005168A8" w:rsidRDefault="005168A8" w:rsidP="00373871">
      <w:pPr>
        <w:pStyle w:val="Standard"/>
        <w:jc w:val="both"/>
      </w:pPr>
    </w:p>
    <w:p w14:paraId="110BC88B" w14:textId="0C19403C" w:rsidR="005168A8" w:rsidRDefault="005168A8" w:rsidP="00373871">
      <w:pPr>
        <w:pStyle w:val="Standard"/>
        <w:jc w:val="both"/>
      </w:pPr>
    </w:p>
    <w:p w14:paraId="3FC1F911" w14:textId="0F7CCEA8" w:rsidR="005168A8" w:rsidRDefault="005168A8" w:rsidP="00373871">
      <w:pPr>
        <w:pStyle w:val="Standard"/>
        <w:jc w:val="both"/>
      </w:pPr>
    </w:p>
    <w:p w14:paraId="4210AF77" w14:textId="1528370F" w:rsidR="005168A8" w:rsidRDefault="005168A8" w:rsidP="00373871">
      <w:pPr>
        <w:pStyle w:val="Standard"/>
        <w:jc w:val="both"/>
      </w:pPr>
    </w:p>
    <w:p w14:paraId="42D4F139" w14:textId="7E36E913" w:rsidR="005168A8" w:rsidRDefault="005168A8" w:rsidP="00373871">
      <w:pPr>
        <w:pStyle w:val="Standard"/>
        <w:jc w:val="both"/>
      </w:pPr>
    </w:p>
    <w:p w14:paraId="1B988826" w14:textId="45ABD23A" w:rsidR="005168A8" w:rsidRDefault="005168A8" w:rsidP="00373871">
      <w:pPr>
        <w:pStyle w:val="Standard"/>
        <w:jc w:val="both"/>
      </w:pPr>
    </w:p>
    <w:p w14:paraId="6BACCC4A" w14:textId="5F262F30" w:rsidR="005168A8" w:rsidRDefault="005168A8" w:rsidP="00373871">
      <w:pPr>
        <w:pStyle w:val="Standard"/>
        <w:jc w:val="both"/>
      </w:pPr>
    </w:p>
    <w:p w14:paraId="56ED2B76" w14:textId="63A944B4" w:rsidR="005168A8" w:rsidRDefault="005168A8" w:rsidP="00373871">
      <w:pPr>
        <w:pStyle w:val="Standard"/>
        <w:jc w:val="both"/>
      </w:pPr>
    </w:p>
    <w:p w14:paraId="6FBD8A60" w14:textId="55726EAC" w:rsidR="005168A8" w:rsidRDefault="005168A8" w:rsidP="00373871">
      <w:pPr>
        <w:pStyle w:val="Standard"/>
        <w:jc w:val="both"/>
      </w:pPr>
    </w:p>
    <w:p w14:paraId="220CA89C" w14:textId="5AAD2044" w:rsidR="005168A8" w:rsidRDefault="005168A8" w:rsidP="00373871">
      <w:pPr>
        <w:pStyle w:val="Standard"/>
        <w:jc w:val="both"/>
      </w:pPr>
    </w:p>
    <w:p w14:paraId="3EBBC85D" w14:textId="77777777" w:rsidR="005168A8" w:rsidRDefault="005168A8" w:rsidP="00373871">
      <w:pPr>
        <w:pStyle w:val="Standard"/>
        <w:jc w:val="both"/>
      </w:pPr>
    </w:p>
    <w:p w14:paraId="536A0D75" w14:textId="77777777" w:rsidR="00FE727F" w:rsidRDefault="00FE727F" w:rsidP="00C37A3A">
      <w:pPr>
        <w:pStyle w:val="Standard"/>
        <w:jc w:val="both"/>
      </w:pPr>
    </w:p>
    <w:p w14:paraId="269313C7" w14:textId="6ED6CA34" w:rsidR="00FE727F" w:rsidRPr="00AE71FB" w:rsidRDefault="00FE727F" w:rsidP="005168A8">
      <w:pPr>
        <w:pStyle w:val="Nadpis3"/>
      </w:pPr>
      <w:r w:rsidRPr="00AE71FB">
        <w:t>Závěr</w:t>
      </w:r>
    </w:p>
    <w:p w14:paraId="1C498EBA" w14:textId="77777777" w:rsidR="00B81B40" w:rsidRDefault="00B81B40" w:rsidP="00C37A3A">
      <w:pPr>
        <w:pStyle w:val="Standard"/>
        <w:jc w:val="both"/>
      </w:pPr>
      <w:r>
        <w:t>Myslíme si, že jsme zadání splnili. Menu je plně funkční a celkem i úhledné, hlavně přehledné a jednoduché. Mohlo tedy být hezčí, ale takhle bohatě stačí.</w:t>
      </w:r>
    </w:p>
    <w:p w14:paraId="65E46676" w14:textId="68E3DCAF" w:rsidR="00B81B40" w:rsidRDefault="00B81B40" w:rsidP="00C37A3A">
      <w:pPr>
        <w:pStyle w:val="Standard"/>
        <w:jc w:val="both"/>
      </w:pPr>
      <w:r>
        <w:t xml:space="preserve">S hracím polem jsme spokojeni, taktéž je provedené v jednoduchém designu a hráči se v něm nemůžou ztratit. Text </w:t>
      </w:r>
      <w:r w:rsidR="002505AC">
        <w:t>nad hracím polem upozorňuje</w:t>
      </w:r>
      <w:r>
        <w:t xml:space="preserve">, který znak má v daný </w:t>
      </w:r>
      <w:r>
        <w:lastRenderedPageBreak/>
        <w:t>okamžik hrát, kdyby náhodou hráč nevěděl</w:t>
      </w:r>
      <w:r w:rsidR="002505AC">
        <w:t>.</w:t>
      </w:r>
      <w:r>
        <w:t xml:space="preserve"> </w:t>
      </w:r>
      <w:r w:rsidR="002505AC">
        <w:t>Když se hraje na více kol, tak je dobré vidět stav skóre, které je v pravém horním rohu.</w:t>
      </w:r>
    </w:p>
    <w:p w14:paraId="08961140" w14:textId="63CA3B28" w:rsidR="002505AC" w:rsidRDefault="002505AC" w:rsidP="00C37A3A">
      <w:pPr>
        <w:pStyle w:val="Standard"/>
        <w:jc w:val="both"/>
      </w:pPr>
      <w:r>
        <w:t xml:space="preserve">Rozhraní jsou velmi důležitá v našem kódu. Sice nejsou abstraktní, jak to u nich má být, ale tím víc jsou nám k užitku. </w:t>
      </w:r>
    </w:p>
    <w:p w14:paraId="604C5FA5" w14:textId="536B5FEA" w:rsidR="002505AC" w:rsidRDefault="002505AC" w:rsidP="00C37A3A">
      <w:pPr>
        <w:pStyle w:val="Standard"/>
        <w:jc w:val="both"/>
      </w:pPr>
      <w:r>
        <w:t xml:space="preserve">LAN komunikaci zařídil Vojta skvěle, vše funguje a je to jednoduché i na použití. Možná to chtělo zlepšit připojování, tím i vytvořit lobby, kde by si client mohl vybírat hráče, s kterými by chtěl hrát. Ale tímto našim způsobem je zaručeno, že </w:t>
      </w:r>
      <w:r w:rsidR="0022041C">
        <w:t>se kdykoliv připojíte právě vy k vašemu kamarádovi.</w:t>
      </w:r>
    </w:p>
    <w:p w14:paraId="594B7424" w14:textId="53743417" w:rsidR="0022041C" w:rsidRDefault="0022041C" w:rsidP="00C37A3A">
      <w:pPr>
        <w:pStyle w:val="Standard"/>
        <w:jc w:val="both"/>
      </w:pPr>
      <w:r>
        <w:t>AI je rozdělena na 2 úrovně, jak bylo požadováno. Nikdo z nás nečekal, že to bude fungovat tak dobře.</w:t>
      </w:r>
    </w:p>
    <w:p w14:paraId="6AD1CC97" w14:textId="77777777" w:rsidR="0022041C" w:rsidRDefault="0022041C" w:rsidP="00C37A3A">
      <w:pPr>
        <w:pStyle w:val="Standard"/>
        <w:jc w:val="both"/>
      </w:pPr>
      <w:r>
        <w:t>Samozřejmě mohlo vše být ještě lepší, než je, ale i tak si myslíme, že jsme odvedli skvělou práci.</w:t>
      </w:r>
    </w:p>
    <w:p w14:paraId="72AFC7BE" w14:textId="526F7E55" w:rsidR="007B30AB" w:rsidRPr="007B30AB" w:rsidRDefault="0022041C" w:rsidP="00335AC0">
      <w:pPr>
        <w:pStyle w:val="Standard"/>
        <w:jc w:val="both"/>
      </w:pPr>
      <w:r>
        <w:t>Když teď budu psát za sebe (Simona), tak jsem strašně rád, že jsem mohl mít za svého kolegu Vojtěcha, protože bez něj bych to nikdy nezvládl. Zatímco já jsem spíš přes ten design, tak on udělal neskutečně moc programátorské práce</w:t>
      </w:r>
      <w:r w:rsidR="00335AC0">
        <w:t>.</w:t>
      </w:r>
    </w:p>
    <w:sectPr w:rsidR="007B30AB" w:rsidRPr="007B30AB" w:rsidSect="00387460">
      <w:footerReference w:type="default" r:id="rId20"/>
      <w:pgSz w:w="11905" w:h="16837"/>
      <w:pgMar w:top="1701" w:right="1134" w:bottom="1701" w:left="2268" w:header="709" w:footer="709" w:gutter="0"/>
      <w:pgNumType w:start="5"/>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C1DC7" w14:textId="77777777" w:rsidR="00A00128" w:rsidRDefault="00A00128">
      <w:r>
        <w:separator/>
      </w:r>
    </w:p>
  </w:endnote>
  <w:endnote w:type="continuationSeparator" w:id="0">
    <w:p w14:paraId="0BECF414" w14:textId="77777777" w:rsidR="00A00128" w:rsidRDefault="00A00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00000000" w:usb1="E9DFFFFF" w:usb2="0000003F" w:usb3="00000000" w:csb0="003F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Encode Sans">
    <w:altName w:val="Calibri"/>
    <w:charset w:val="EE"/>
    <w:family w:val="auto"/>
    <w:pitch w:val="variable"/>
    <w:sig w:usb0="20000007" w:usb1="00000003" w:usb2="00000000" w:usb3="00000000" w:csb0="00000193"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8489333"/>
      <w:docPartObj>
        <w:docPartGallery w:val="Page Numbers (Bottom of Page)"/>
        <w:docPartUnique/>
      </w:docPartObj>
    </w:sdtPr>
    <w:sdtEndPr/>
    <w:sdtContent>
      <w:p w14:paraId="51B8EC81" w14:textId="77777777" w:rsidR="00387460" w:rsidRDefault="00387460">
        <w:pPr>
          <w:pStyle w:val="Zpat"/>
          <w:jc w:val="right"/>
        </w:pPr>
        <w:r>
          <w:fldChar w:fldCharType="begin"/>
        </w:r>
        <w:r>
          <w:instrText>PAGE   \* MERGEFORMAT</w:instrText>
        </w:r>
        <w:r>
          <w:fldChar w:fldCharType="separate"/>
        </w:r>
        <w:r>
          <w:t>2</w:t>
        </w:r>
        <w:r>
          <w:fldChar w:fldCharType="end"/>
        </w:r>
      </w:p>
    </w:sdtContent>
  </w:sdt>
  <w:p w14:paraId="3E55E276" w14:textId="77777777" w:rsidR="00387460" w:rsidRDefault="00387460">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EEA15" w14:textId="77777777" w:rsidR="00A00128" w:rsidRDefault="00A00128">
      <w:r>
        <w:rPr>
          <w:color w:val="000000"/>
        </w:rPr>
        <w:separator/>
      </w:r>
    </w:p>
  </w:footnote>
  <w:footnote w:type="continuationSeparator" w:id="0">
    <w:p w14:paraId="500C6971" w14:textId="77777777" w:rsidR="00A00128" w:rsidRDefault="00A001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3F00"/>
    <w:multiLevelType w:val="hybridMultilevel"/>
    <w:tmpl w:val="36C821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07837A6"/>
    <w:multiLevelType w:val="hybridMultilevel"/>
    <w:tmpl w:val="3BAC9D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9541B8E"/>
    <w:multiLevelType w:val="hybridMultilevel"/>
    <w:tmpl w:val="B5E80C4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89D740E"/>
    <w:multiLevelType w:val="hybridMultilevel"/>
    <w:tmpl w:val="02FE1A1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289818C7"/>
    <w:multiLevelType w:val="hybridMultilevel"/>
    <w:tmpl w:val="97FAC53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3CBE7AB7"/>
    <w:multiLevelType w:val="hybridMultilevel"/>
    <w:tmpl w:val="417CAAF4"/>
    <w:lvl w:ilvl="0" w:tplc="04050013">
      <w:start w:val="1"/>
      <w:numFmt w:val="upperRoman"/>
      <w:lvlText w:val="%1."/>
      <w:lvlJc w:val="right"/>
      <w:pPr>
        <w:ind w:left="502" w:hanging="360"/>
      </w:p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6" w15:restartNumberingAfterBreak="0">
    <w:nsid w:val="43067965"/>
    <w:multiLevelType w:val="hybridMultilevel"/>
    <w:tmpl w:val="F404C1B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4F495FE5"/>
    <w:multiLevelType w:val="hybridMultilevel"/>
    <w:tmpl w:val="1A2C742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50D133F3"/>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9" w15:restartNumberingAfterBreak="0">
    <w:nsid w:val="7D7E1DC3"/>
    <w:multiLevelType w:val="hybridMultilevel"/>
    <w:tmpl w:val="1570DD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15871841">
    <w:abstractNumId w:val="1"/>
  </w:num>
  <w:num w:numId="2" w16cid:durableId="708723039">
    <w:abstractNumId w:val="2"/>
  </w:num>
  <w:num w:numId="3" w16cid:durableId="1830705574">
    <w:abstractNumId w:val="6"/>
  </w:num>
  <w:num w:numId="4" w16cid:durableId="296495290">
    <w:abstractNumId w:val="3"/>
  </w:num>
  <w:num w:numId="5" w16cid:durableId="1160267593">
    <w:abstractNumId w:val="4"/>
  </w:num>
  <w:num w:numId="6" w16cid:durableId="1715351436">
    <w:abstractNumId w:val="8"/>
  </w:num>
  <w:num w:numId="7" w16cid:durableId="496265504">
    <w:abstractNumId w:val="0"/>
  </w:num>
  <w:num w:numId="8" w16cid:durableId="222716117">
    <w:abstractNumId w:val="5"/>
  </w:num>
  <w:num w:numId="9" w16cid:durableId="1509447574">
    <w:abstractNumId w:val="9"/>
  </w:num>
  <w:num w:numId="10" w16cid:durableId="7458031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1A0"/>
    <w:rsid w:val="00015748"/>
    <w:rsid w:val="00024B30"/>
    <w:rsid w:val="00025EF5"/>
    <w:rsid w:val="000333E2"/>
    <w:rsid w:val="00036FEB"/>
    <w:rsid w:val="0005213F"/>
    <w:rsid w:val="00054EF2"/>
    <w:rsid w:val="00075216"/>
    <w:rsid w:val="00077C1C"/>
    <w:rsid w:val="000817E7"/>
    <w:rsid w:val="0008686C"/>
    <w:rsid w:val="0008721B"/>
    <w:rsid w:val="0009159C"/>
    <w:rsid w:val="000943DD"/>
    <w:rsid w:val="000A052F"/>
    <w:rsid w:val="000A2D08"/>
    <w:rsid w:val="000B16D7"/>
    <w:rsid w:val="000B21AB"/>
    <w:rsid w:val="000D0312"/>
    <w:rsid w:val="000D0716"/>
    <w:rsid w:val="000D6B7C"/>
    <w:rsid w:val="000E1053"/>
    <w:rsid w:val="000E3FC5"/>
    <w:rsid w:val="00126EE2"/>
    <w:rsid w:val="00133330"/>
    <w:rsid w:val="00137E11"/>
    <w:rsid w:val="00140860"/>
    <w:rsid w:val="00143D41"/>
    <w:rsid w:val="00151D31"/>
    <w:rsid w:val="00160B59"/>
    <w:rsid w:val="00161927"/>
    <w:rsid w:val="001735B8"/>
    <w:rsid w:val="00187418"/>
    <w:rsid w:val="00193911"/>
    <w:rsid w:val="001A0429"/>
    <w:rsid w:val="001A214D"/>
    <w:rsid w:val="001D33F9"/>
    <w:rsid w:val="001D7223"/>
    <w:rsid w:val="001E2E20"/>
    <w:rsid w:val="001F25D3"/>
    <w:rsid w:val="00200CA4"/>
    <w:rsid w:val="00200E64"/>
    <w:rsid w:val="002031BA"/>
    <w:rsid w:val="0020394F"/>
    <w:rsid w:val="00204B7D"/>
    <w:rsid w:val="0022041C"/>
    <w:rsid w:val="00223961"/>
    <w:rsid w:val="00233368"/>
    <w:rsid w:val="002505AC"/>
    <w:rsid w:val="00276B67"/>
    <w:rsid w:val="0029283C"/>
    <w:rsid w:val="0029383D"/>
    <w:rsid w:val="002A3C93"/>
    <w:rsid w:val="002C1186"/>
    <w:rsid w:val="002D7855"/>
    <w:rsid w:val="002E1C39"/>
    <w:rsid w:val="00307384"/>
    <w:rsid w:val="00315088"/>
    <w:rsid w:val="00321A64"/>
    <w:rsid w:val="0032784E"/>
    <w:rsid w:val="00335AC0"/>
    <w:rsid w:val="00337460"/>
    <w:rsid w:val="0034697E"/>
    <w:rsid w:val="00353146"/>
    <w:rsid w:val="00356D07"/>
    <w:rsid w:val="00357B51"/>
    <w:rsid w:val="00373871"/>
    <w:rsid w:val="00381EA3"/>
    <w:rsid w:val="00387460"/>
    <w:rsid w:val="003C2D97"/>
    <w:rsid w:val="003E2930"/>
    <w:rsid w:val="003F5188"/>
    <w:rsid w:val="00410AAF"/>
    <w:rsid w:val="00413EDF"/>
    <w:rsid w:val="00433610"/>
    <w:rsid w:val="00442138"/>
    <w:rsid w:val="0044672E"/>
    <w:rsid w:val="00453A03"/>
    <w:rsid w:val="00484C8F"/>
    <w:rsid w:val="0049240C"/>
    <w:rsid w:val="004A7069"/>
    <w:rsid w:val="004B7786"/>
    <w:rsid w:val="004C599F"/>
    <w:rsid w:val="004D5B1D"/>
    <w:rsid w:val="004D68EE"/>
    <w:rsid w:val="004E0004"/>
    <w:rsid w:val="004E350C"/>
    <w:rsid w:val="004E6045"/>
    <w:rsid w:val="004F78CF"/>
    <w:rsid w:val="00501123"/>
    <w:rsid w:val="0050177E"/>
    <w:rsid w:val="005168A8"/>
    <w:rsid w:val="00522D25"/>
    <w:rsid w:val="00537AA6"/>
    <w:rsid w:val="005532FC"/>
    <w:rsid w:val="00562186"/>
    <w:rsid w:val="00563636"/>
    <w:rsid w:val="005732AD"/>
    <w:rsid w:val="005839E8"/>
    <w:rsid w:val="00591D98"/>
    <w:rsid w:val="005B2728"/>
    <w:rsid w:val="005B6C26"/>
    <w:rsid w:val="005C340B"/>
    <w:rsid w:val="005C36FF"/>
    <w:rsid w:val="005D01BB"/>
    <w:rsid w:val="005E39BC"/>
    <w:rsid w:val="005F457F"/>
    <w:rsid w:val="005F792A"/>
    <w:rsid w:val="005F7BA8"/>
    <w:rsid w:val="00603166"/>
    <w:rsid w:val="006076B2"/>
    <w:rsid w:val="00612E3A"/>
    <w:rsid w:val="006135B4"/>
    <w:rsid w:val="006140F9"/>
    <w:rsid w:val="0061455F"/>
    <w:rsid w:val="00620D32"/>
    <w:rsid w:val="006279DB"/>
    <w:rsid w:val="006502C1"/>
    <w:rsid w:val="00652822"/>
    <w:rsid w:val="00654E0F"/>
    <w:rsid w:val="00660488"/>
    <w:rsid w:val="00662442"/>
    <w:rsid w:val="0069703C"/>
    <w:rsid w:val="006B012F"/>
    <w:rsid w:val="006C2172"/>
    <w:rsid w:val="006D3E0C"/>
    <w:rsid w:val="006E2E1A"/>
    <w:rsid w:val="006E319C"/>
    <w:rsid w:val="006F5F45"/>
    <w:rsid w:val="00702A42"/>
    <w:rsid w:val="00721774"/>
    <w:rsid w:val="0072524C"/>
    <w:rsid w:val="007305E6"/>
    <w:rsid w:val="00732F6C"/>
    <w:rsid w:val="00737481"/>
    <w:rsid w:val="00737C14"/>
    <w:rsid w:val="0074319E"/>
    <w:rsid w:val="007547F2"/>
    <w:rsid w:val="0077701F"/>
    <w:rsid w:val="00781741"/>
    <w:rsid w:val="0078240D"/>
    <w:rsid w:val="00796F31"/>
    <w:rsid w:val="007B30AB"/>
    <w:rsid w:val="007D139F"/>
    <w:rsid w:val="007D2072"/>
    <w:rsid w:val="007D2CDD"/>
    <w:rsid w:val="007D5409"/>
    <w:rsid w:val="007E2B08"/>
    <w:rsid w:val="007F1220"/>
    <w:rsid w:val="007F45D4"/>
    <w:rsid w:val="007F60DB"/>
    <w:rsid w:val="007F7528"/>
    <w:rsid w:val="008021A5"/>
    <w:rsid w:val="00811CF0"/>
    <w:rsid w:val="00814B8D"/>
    <w:rsid w:val="00823EB0"/>
    <w:rsid w:val="008266F5"/>
    <w:rsid w:val="00841174"/>
    <w:rsid w:val="008527EB"/>
    <w:rsid w:val="008576F8"/>
    <w:rsid w:val="00864E2B"/>
    <w:rsid w:val="00871B26"/>
    <w:rsid w:val="00883242"/>
    <w:rsid w:val="00890D18"/>
    <w:rsid w:val="008954B6"/>
    <w:rsid w:val="008B0795"/>
    <w:rsid w:val="008B3B0A"/>
    <w:rsid w:val="008B624C"/>
    <w:rsid w:val="008C3204"/>
    <w:rsid w:val="008D396D"/>
    <w:rsid w:val="008D4080"/>
    <w:rsid w:val="008E491B"/>
    <w:rsid w:val="008F15B7"/>
    <w:rsid w:val="008F2B31"/>
    <w:rsid w:val="00901233"/>
    <w:rsid w:val="009017F5"/>
    <w:rsid w:val="00913395"/>
    <w:rsid w:val="00915D1F"/>
    <w:rsid w:val="00926697"/>
    <w:rsid w:val="009459E4"/>
    <w:rsid w:val="009461D6"/>
    <w:rsid w:val="009507E7"/>
    <w:rsid w:val="00972A32"/>
    <w:rsid w:val="009810F6"/>
    <w:rsid w:val="0099107E"/>
    <w:rsid w:val="009A1A52"/>
    <w:rsid w:val="009A1EC0"/>
    <w:rsid w:val="009B0575"/>
    <w:rsid w:val="009B51DD"/>
    <w:rsid w:val="009B6D3F"/>
    <w:rsid w:val="009B72D0"/>
    <w:rsid w:val="009C2355"/>
    <w:rsid w:val="009C43D5"/>
    <w:rsid w:val="009E001F"/>
    <w:rsid w:val="009E7D48"/>
    <w:rsid w:val="009F2A12"/>
    <w:rsid w:val="00A00128"/>
    <w:rsid w:val="00A05DF4"/>
    <w:rsid w:val="00A10F18"/>
    <w:rsid w:val="00A12D72"/>
    <w:rsid w:val="00A25AEF"/>
    <w:rsid w:val="00A262A7"/>
    <w:rsid w:val="00A37BF9"/>
    <w:rsid w:val="00A41614"/>
    <w:rsid w:val="00A44F41"/>
    <w:rsid w:val="00A63972"/>
    <w:rsid w:val="00A77707"/>
    <w:rsid w:val="00A942C0"/>
    <w:rsid w:val="00A95742"/>
    <w:rsid w:val="00AA7542"/>
    <w:rsid w:val="00AC48DB"/>
    <w:rsid w:val="00AC5769"/>
    <w:rsid w:val="00AC7855"/>
    <w:rsid w:val="00AE0A3F"/>
    <w:rsid w:val="00AE3C8F"/>
    <w:rsid w:val="00AE6D36"/>
    <w:rsid w:val="00AE71FB"/>
    <w:rsid w:val="00B00475"/>
    <w:rsid w:val="00B11C55"/>
    <w:rsid w:val="00B2379C"/>
    <w:rsid w:val="00B263BD"/>
    <w:rsid w:val="00B310EA"/>
    <w:rsid w:val="00B37E03"/>
    <w:rsid w:val="00B44526"/>
    <w:rsid w:val="00B51D76"/>
    <w:rsid w:val="00B53EA8"/>
    <w:rsid w:val="00B61357"/>
    <w:rsid w:val="00B81B40"/>
    <w:rsid w:val="00B9127A"/>
    <w:rsid w:val="00B95470"/>
    <w:rsid w:val="00BB3AC7"/>
    <w:rsid w:val="00BC2627"/>
    <w:rsid w:val="00BC4191"/>
    <w:rsid w:val="00BC4A06"/>
    <w:rsid w:val="00BD389A"/>
    <w:rsid w:val="00BD4E1C"/>
    <w:rsid w:val="00BD61A0"/>
    <w:rsid w:val="00BD6AB8"/>
    <w:rsid w:val="00BE688B"/>
    <w:rsid w:val="00BF3DFC"/>
    <w:rsid w:val="00C04935"/>
    <w:rsid w:val="00C10318"/>
    <w:rsid w:val="00C151AD"/>
    <w:rsid w:val="00C1562E"/>
    <w:rsid w:val="00C32545"/>
    <w:rsid w:val="00C37A3A"/>
    <w:rsid w:val="00C40CB6"/>
    <w:rsid w:val="00C44AAA"/>
    <w:rsid w:val="00C4579A"/>
    <w:rsid w:val="00C60E79"/>
    <w:rsid w:val="00C67E19"/>
    <w:rsid w:val="00C74B66"/>
    <w:rsid w:val="00CA0814"/>
    <w:rsid w:val="00CA133B"/>
    <w:rsid w:val="00CC4711"/>
    <w:rsid w:val="00CD7D79"/>
    <w:rsid w:val="00CF689A"/>
    <w:rsid w:val="00D00F2D"/>
    <w:rsid w:val="00D0297B"/>
    <w:rsid w:val="00D16669"/>
    <w:rsid w:val="00D256DE"/>
    <w:rsid w:val="00D25925"/>
    <w:rsid w:val="00D46D19"/>
    <w:rsid w:val="00D65BB1"/>
    <w:rsid w:val="00D70DBF"/>
    <w:rsid w:val="00D73782"/>
    <w:rsid w:val="00D97A6A"/>
    <w:rsid w:val="00DA04BA"/>
    <w:rsid w:val="00DC0DAD"/>
    <w:rsid w:val="00DC2C2B"/>
    <w:rsid w:val="00DE7418"/>
    <w:rsid w:val="00DE7E49"/>
    <w:rsid w:val="00E36D3B"/>
    <w:rsid w:val="00E36D70"/>
    <w:rsid w:val="00E4223F"/>
    <w:rsid w:val="00E51B74"/>
    <w:rsid w:val="00E54BCE"/>
    <w:rsid w:val="00E624AE"/>
    <w:rsid w:val="00E64767"/>
    <w:rsid w:val="00E779A3"/>
    <w:rsid w:val="00E86B8E"/>
    <w:rsid w:val="00E90413"/>
    <w:rsid w:val="00E90CF5"/>
    <w:rsid w:val="00E93086"/>
    <w:rsid w:val="00E954D4"/>
    <w:rsid w:val="00EB76A6"/>
    <w:rsid w:val="00EC138A"/>
    <w:rsid w:val="00EC17A4"/>
    <w:rsid w:val="00EC2C3B"/>
    <w:rsid w:val="00EC76FD"/>
    <w:rsid w:val="00ED19E1"/>
    <w:rsid w:val="00EE25CF"/>
    <w:rsid w:val="00EE6CEA"/>
    <w:rsid w:val="00EF653F"/>
    <w:rsid w:val="00F03496"/>
    <w:rsid w:val="00F04435"/>
    <w:rsid w:val="00F10B7A"/>
    <w:rsid w:val="00F16567"/>
    <w:rsid w:val="00F17351"/>
    <w:rsid w:val="00F200A5"/>
    <w:rsid w:val="00F411D5"/>
    <w:rsid w:val="00F4177D"/>
    <w:rsid w:val="00F4750C"/>
    <w:rsid w:val="00F61506"/>
    <w:rsid w:val="00F648D2"/>
    <w:rsid w:val="00F657E5"/>
    <w:rsid w:val="00F65BC7"/>
    <w:rsid w:val="00F70446"/>
    <w:rsid w:val="00F70621"/>
    <w:rsid w:val="00F71A08"/>
    <w:rsid w:val="00F73753"/>
    <w:rsid w:val="00F76979"/>
    <w:rsid w:val="00F81A40"/>
    <w:rsid w:val="00F932FE"/>
    <w:rsid w:val="00F96ADE"/>
    <w:rsid w:val="00FA2E90"/>
    <w:rsid w:val="00FB4872"/>
    <w:rsid w:val="00FB7863"/>
    <w:rsid w:val="00FD079E"/>
    <w:rsid w:val="00FD1E09"/>
    <w:rsid w:val="00FE29DD"/>
    <w:rsid w:val="00FE3958"/>
    <w:rsid w:val="00FE727F"/>
    <w:rsid w:val="00FF0A68"/>
    <w:rsid w:val="00FF70C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DAD02"/>
  <w15:docId w15:val="{633FF552-66FE-4495-9742-62EB6F397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cs-CZ" w:eastAsia="cs-CZ"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0E1053"/>
    <w:pPr>
      <w:keepNext/>
      <w:keepLines/>
      <w:numPr>
        <w:numId w:val="6"/>
      </w:numPr>
      <w:spacing w:before="240"/>
      <w:outlineLvl w:val="0"/>
    </w:pPr>
    <w:rPr>
      <w:rFonts w:ascii="Arial" w:eastAsiaTheme="majorEastAsia" w:hAnsi="Arial" w:cstheme="majorBidi"/>
      <w:b/>
      <w:sz w:val="32"/>
      <w:szCs w:val="32"/>
    </w:rPr>
  </w:style>
  <w:style w:type="paragraph" w:styleId="Nadpis2">
    <w:name w:val="heading 2"/>
    <w:basedOn w:val="Normln"/>
    <w:next w:val="Normln"/>
    <w:link w:val="Nadpis2Char"/>
    <w:uiPriority w:val="9"/>
    <w:unhideWhenUsed/>
    <w:qFormat/>
    <w:rsid w:val="000E1053"/>
    <w:pPr>
      <w:keepNext/>
      <w:keepLines/>
      <w:numPr>
        <w:ilvl w:val="1"/>
        <w:numId w:val="6"/>
      </w:numPr>
      <w:spacing w:before="40"/>
      <w:outlineLvl w:val="1"/>
    </w:pPr>
    <w:rPr>
      <w:rFonts w:ascii="Arial" w:eastAsiaTheme="majorEastAsia" w:hAnsi="Arial" w:cstheme="majorBidi"/>
      <w:b/>
      <w:sz w:val="28"/>
      <w:szCs w:val="26"/>
    </w:rPr>
  </w:style>
  <w:style w:type="paragraph" w:styleId="Nadpis3">
    <w:name w:val="heading 3"/>
    <w:basedOn w:val="Normln"/>
    <w:next w:val="Normln"/>
    <w:link w:val="Nadpis3Char"/>
    <w:uiPriority w:val="9"/>
    <w:unhideWhenUsed/>
    <w:qFormat/>
    <w:rsid w:val="00A41614"/>
    <w:pPr>
      <w:keepNext/>
      <w:keepLines/>
      <w:numPr>
        <w:ilvl w:val="2"/>
        <w:numId w:val="6"/>
      </w:numPr>
      <w:spacing w:before="40"/>
      <w:outlineLvl w:val="2"/>
    </w:pPr>
    <w:rPr>
      <w:rFonts w:ascii="Arial" w:eastAsiaTheme="majorEastAsia" w:hAnsi="Arial" w:cstheme="majorBidi"/>
      <w:b/>
    </w:rPr>
  </w:style>
  <w:style w:type="paragraph" w:styleId="Nadpis4">
    <w:name w:val="heading 4"/>
    <w:basedOn w:val="Normln"/>
    <w:next w:val="Normln"/>
    <w:link w:val="Nadpis4Char"/>
    <w:uiPriority w:val="9"/>
    <w:unhideWhenUsed/>
    <w:qFormat/>
    <w:rsid w:val="000333E2"/>
    <w:pPr>
      <w:keepNext/>
      <w:keepLines/>
      <w:pageBreakBefore/>
      <w:numPr>
        <w:ilvl w:val="3"/>
        <w:numId w:val="6"/>
      </w:numPr>
      <w:spacing w:before="40"/>
      <w:ind w:left="862" w:hanging="862"/>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iPriority w:val="9"/>
    <w:semiHidden/>
    <w:unhideWhenUsed/>
    <w:qFormat/>
    <w:rsid w:val="007B30AB"/>
    <w:pPr>
      <w:keepNext/>
      <w:keepLines/>
      <w:numPr>
        <w:ilvl w:val="4"/>
        <w:numId w:val="6"/>
      </w:numPr>
      <w:spacing w:before="4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iPriority w:val="9"/>
    <w:semiHidden/>
    <w:unhideWhenUsed/>
    <w:qFormat/>
    <w:rsid w:val="007B30AB"/>
    <w:pPr>
      <w:keepNext/>
      <w:keepLines/>
      <w:numPr>
        <w:ilvl w:val="5"/>
        <w:numId w:val="6"/>
      </w:numPr>
      <w:spacing w:before="4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iPriority w:val="9"/>
    <w:semiHidden/>
    <w:unhideWhenUsed/>
    <w:qFormat/>
    <w:rsid w:val="007B30AB"/>
    <w:pPr>
      <w:keepNext/>
      <w:keepLines/>
      <w:numPr>
        <w:ilvl w:val="6"/>
        <w:numId w:val="6"/>
      </w:numPr>
      <w:spacing w:before="4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iPriority w:val="9"/>
    <w:semiHidden/>
    <w:unhideWhenUsed/>
    <w:qFormat/>
    <w:rsid w:val="007B30AB"/>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7B30AB"/>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andard">
    <w:name w:val="Standard"/>
  </w:style>
  <w:style w:type="paragraph" w:customStyle="1" w:styleId="Textbody">
    <w:name w:val="Text body"/>
    <w:basedOn w:val="Standard"/>
    <w:pPr>
      <w:spacing w:after="120"/>
    </w:pPr>
  </w:style>
  <w:style w:type="paragraph" w:styleId="Seznam">
    <w:name w:val="List"/>
    <w:basedOn w:val="Textbody"/>
  </w:style>
  <w:style w:type="paragraph" w:styleId="Zhlav">
    <w:name w:val="header"/>
    <w:basedOn w:val="Standard"/>
    <w:pPr>
      <w:suppressLineNumbers/>
      <w:tabs>
        <w:tab w:val="center" w:pos="4818"/>
        <w:tab w:val="right" w:pos="9637"/>
      </w:tabs>
    </w:pPr>
  </w:style>
  <w:style w:type="paragraph" w:styleId="Zpat">
    <w:name w:val="footer"/>
    <w:basedOn w:val="Standard"/>
    <w:link w:val="ZpatChar"/>
    <w:uiPriority w:val="99"/>
    <w:pPr>
      <w:suppressLineNumbers/>
      <w:tabs>
        <w:tab w:val="center" w:pos="4818"/>
        <w:tab w:val="right" w:pos="9637"/>
      </w:tabs>
    </w:pPr>
  </w:style>
  <w:style w:type="paragraph" w:styleId="Titulek">
    <w:name w:val="caption"/>
    <w:basedOn w:val="Standard"/>
    <w:pPr>
      <w:suppressLineNumbers/>
      <w:spacing w:before="120" w:after="120"/>
    </w:pPr>
    <w:rPr>
      <w:i/>
      <w:iCs/>
      <w:sz w:val="20"/>
      <w:szCs w:val="20"/>
    </w:rPr>
  </w:style>
  <w:style w:type="paragraph" w:customStyle="1" w:styleId="Index">
    <w:name w:val="Index"/>
    <w:basedOn w:val="Standard"/>
    <w:pPr>
      <w:suppressLineNumbers/>
    </w:pPr>
  </w:style>
  <w:style w:type="paragraph" w:customStyle="1" w:styleId="Framecontents">
    <w:name w:val="Frame contents"/>
    <w:basedOn w:val="Textbody"/>
  </w:style>
  <w:style w:type="character" w:customStyle="1" w:styleId="NumberingSymbols">
    <w:name w:val="Numbering Symbols"/>
  </w:style>
  <w:style w:type="paragraph" w:styleId="Textbubliny">
    <w:name w:val="Balloon Text"/>
    <w:basedOn w:val="Normln"/>
    <w:link w:val="TextbublinyChar"/>
    <w:uiPriority w:val="99"/>
    <w:semiHidden/>
    <w:unhideWhenUsed/>
    <w:rsid w:val="00FE3958"/>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FE3958"/>
    <w:rPr>
      <w:rFonts w:ascii="Segoe UI" w:hAnsi="Segoe UI" w:cs="Segoe UI"/>
      <w:sz w:val="18"/>
      <w:szCs w:val="18"/>
    </w:rPr>
  </w:style>
  <w:style w:type="character" w:styleId="Hypertextovodkaz">
    <w:name w:val="Hyperlink"/>
    <w:basedOn w:val="Standardnpsmoodstavce"/>
    <w:uiPriority w:val="99"/>
    <w:unhideWhenUsed/>
    <w:rsid w:val="00321A64"/>
    <w:rPr>
      <w:color w:val="0563C1" w:themeColor="hyperlink"/>
      <w:u w:val="single"/>
    </w:rPr>
  </w:style>
  <w:style w:type="character" w:styleId="Nevyeenzmnka">
    <w:name w:val="Unresolved Mention"/>
    <w:basedOn w:val="Standardnpsmoodstavce"/>
    <w:uiPriority w:val="99"/>
    <w:semiHidden/>
    <w:unhideWhenUsed/>
    <w:rsid w:val="00321A64"/>
    <w:rPr>
      <w:color w:val="605E5C"/>
      <w:shd w:val="clear" w:color="auto" w:fill="E1DFDD"/>
    </w:rPr>
  </w:style>
  <w:style w:type="character" w:customStyle="1" w:styleId="Nadpis1Char">
    <w:name w:val="Nadpis 1 Char"/>
    <w:basedOn w:val="Standardnpsmoodstavce"/>
    <w:link w:val="Nadpis1"/>
    <w:uiPriority w:val="9"/>
    <w:rsid w:val="000E1053"/>
    <w:rPr>
      <w:rFonts w:ascii="Arial" w:eastAsiaTheme="majorEastAsia" w:hAnsi="Arial" w:cstheme="majorBidi"/>
      <w:b/>
      <w:sz w:val="32"/>
      <w:szCs w:val="32"/>
    </w:rPr>
  </w:style>
  <w:style w:type="character" w:customStyle="1" w:styleId="Nadpis2Char">
    <w:name w:val="Nadpis 2 Char"/>
    <w:basedOn w:val="Standardnpsmoodstavce"/>
    <w:link w:val="Nadpis2"/>
    <w:uiPriority w:val="9"/>
    <w:rsid w:val="000E1053"/>
    <w:rPr>
      <w:rFonts w:ascii="Arial" w:eastAsiaTheme="majorEastAsia" w:hAnsi="Arial" w:cstheme="majorBidi"/>
      <w:b/>
      <w:sz w:val="28"/>
      <w:szCs w:val="26"/>
    </w:rPr>
  </w:style>
  <w:style w:type="character" w:customStyle="1" w:styleId="Nadpis3Char">
    <w:name w:val="Nadpis 3 Char"/>
    <w:basedOn w:val="Standardnpsmoodstavce"/>
    <w:link w:val="Nadpis3"/>
    <w:uiPriority w:val="9"/>
    <w:rsid w:val="00A41614"/>
    <w:rPr>
      <w:rFonts w:ascii="Arial" w:eastAsiaTheme="majorEastAsia" w:hAnsi="Arial" w:cstheme="majorBidi"/>
      <w:b/>
    </w:rPr>
  </w:style>
  <w:style w:type="character" w:customStyle="1" w:styleId="Nadpis4Char">
    <w:name w:val="Nadpis 4 Char"/>
    <w:basedOn w:val="Standardnpsmoodstavce"/>
    <w:link w:val="Nadpis4"/>
    <w:uiPriority w:val="9"/>
    <w:rsid w:val="000333E2"/>
    <w:rPr>
      <w:rFonts w:asciiTheme="majorHAnsi" w:eastAsiaTheme="majorEastAsia" w:hAnsiTheme="majorHAnsi" w:cstheme="majorBidi"/>
      <w:i/>
      <w:iCs/>
      <w:color w:val="2E74B5" w:themeColor="accent1" w:themeShade="BF"/>
    </w:rPr>
  </w:style>
  <w:style w:type="character" w:customStyle="1" w:styleId="Nadpis5Char">
    <w:name w:val="Nadpis 5 Char"/>
    <w:basedOn w:val="Standardnpsmoodstavce"/>
    <w:link w:val="Nadpis5"/>
    <w:uiPriority w:val="9"/>
    <w:semiHidden/>
    <w:rsid w:val="007B30AB"/>
    <w:rPr>
      <w:rFonts w:asciiTheme="majorHAnsi" w:eastAsiaTheme="majorEastAsia" w:hAnsiTheme="majorHAnsi" w:cstheme="majorBidi"/>
      <w:color w:val="2E74B5" w:themeColor="accent1" w:themeShade="BF"/>
    </w:rPr>
  </w:style>
  <w:style w:type="character" w:customStyle="1" w:styleId="Nadpis6Char">
    <w:name w:val="Nadpis 6 Char"/>
    <w:basedOn w:val="Standardnpsmoodstavce"/>
    <w:link w:val="Nadpis6"/>
    <w:uiPriority w:val="9"/>
    <w:semiHidden/>
    <w:rsid w:val="007B30AB"/>
    <w:rPr>
      <w:rFonts w:asciiTheme="majorHAnsi" w:eastAsiaTheme="majorEastAsia" w:hAnsiTheme="majorHAnsi" w:cstheme="majorBidi"/>
      <w:color w:val="1F4D78" w:themeColor="accent1" w:themeShade="7F"/>
    </w:rPr>
  </w:style>
  <w:style w:type="character" w:customStyle="1" w:styleId="Nadpis7Char">
    <w:name w:val="Nadpis 7 Char"/>
    <w:basedOn w:val="Standardnpsmoodstavce"/>
    <w:link w:val="Nadpis7"/>
    <w:uiPriority w:val="9"/>
    <w:semiHidden/>
    <w:rsid w:val="007B30AB"/>
    <w:rPr>
      <w:rFonts w:asciiTheme="majorHAnsi" w:eastAsiaTheme="majorEastAsia" w:hAnsiTheme="majorHAnsi" w:cstheme="majorBidi"/>
      <w:i/>
      <w:iCs/>
      <w:color w:val="1F4D78" w:themeColor="accent1" w:themeShade="7F"/>
    </w:rPr>
  </w:style>
  <w:style w:type="character" w:customStyle="1" w:styleId="Nadpis8Char">
    <w:name w:val="Nadpis 8 Char"/>
    <w:basedOn w:val="Standardnpsmoodstavce"/>
    <w:link w:val="Nadpis8"/>
    <w:uiPriority w:val="9"/>
    <w:semiHidden/>
    <w:rsid w:val="007B30AB"/>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B30AB"/>
    <w:rPr>
      <w:rFonts w:asciiTheme="majorHAnsi" w:eastAsiaTheme="majorEastAsia" w:hAnsiTheme="majorHAnsi" w:cstheme="majorBidi"/>
      <w:i/>
      <w:iCs/>
      <w:color w:val="272727" w:themeColor="text1" w:themeTint="D8"/>
      <w:sz w:val="21"/>
      <w:szCs w:val="21"/>
    </w:rPr>
  </w:style>
  <w:style w:type="character" w:customStyle="1" w:styleId="ZpatChar">
    <w:name w:val="Zápatí Char"/>
    <w:basedOn w:val="Standardnpsmoodstavce"/>
    <w:link w:val="Zpat"/>
    <w:uiPriority w:val="99"/>
    <w:rsid w:val="00387460"/>
  </w:style>
  <w:style w:type="paragraph" w:customStyle="1" w:styleId="paragraph">
    <w:name w:val="paragraph"/>
    <w:basedOn w:val="Normln"/>
    <w:rsid w:val="00BD61A0"/>
    <w:pPr>
      <w:widowControl/>
      <w:suppressAutoHyphens w:val="0"/>
      <w:autoSpaceDN/>
      <w:spacing w:before="100" w:beforeAutospacing="1" w:after="100" w:afterAutospacing="1"/>
      <w:textAlignment w:val="auto"/>
    </w:pPr>
    <w:rPr>
      <w:rFonts w:eastAsia="Times New Roman" w:cs="Times New Roman"/>
      <w:kern w:val="0"/>
    </w:rPr>
  </w:style>
  <w:style w:type="character" w:customStyle="1" w:styleId="normaltextrun">
    <w:name w:val="normaltextrun"/>
    <w:basedOn w:val="Standardnpsmoodstavce"/>
    <w:rsid w:val="00BD61A0"/>
  </w:style>
  <w:style w:type="character" w:customStyle="1" w:styleId="eop">
    <w:name w:val="eop"/>
    <w:basedOn w:val="Standardnpsmoodstavce"/>
    <w:rsid w:val="00BD61A0"/>
  </w:style>
  <w:style w:type="character" w:customStyle="1" w:styleId="spellingerror">
    <w:name w:val="spellingerror"/>
    <w:basedOn w:val="Standardnpsmoodstavce"/>
    <w:rsid w:val="00BD61A0"/>
  </w:style>
  <w:style w:type="character" w:styleId="Odkazjemn">
    <w:name w:val="Subtle Reference"/>
    <w:basedOn w:val="Standardnpsmoodstavce"/>
    <w:uiPriority w:val="31"/>
    <w:qFormat/>
    <w:rsid w:val="005D01BB"/>
    <w:rPr>
      <w:smallCaps/>
      <w:color w:val="5A5A5A" w:themeColor="text1" w:themeTint="A5"/>
    </w:rPr>
  </w:style>
  <w:style w:type="paragraph" w:styleId="Odstavecseseznamem">
    <w:name w:val="List Paragraph"/>
    <w:basedOn w:val="Normln"/>
    <w:uiPriority w:val="34"/>
    <w:qFormat/>
    <w:rsid w:val="005C3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632135">
      <w:bodyDiv w:val="1"/>
      <w:marLeft w:val="0"/>
      <w:marRight w:val="0"/>
      <w:marTop w:val="0"/>
      <w:marBottom w:val="0"/>
      <w:divBdr>
        <w:top w:val="none" w:sz="0" w:space="0" w:color="auto"/>
        <w:left w:val="none" w:sz="0" w:space="0" w:color="auto"/>
        <w:bottom w:val="none" w:sz="0" w:space="0" w:color="auto"/>
        <w:right w:val="none" w:sz="0" w:space="0" w:color="auto"/>
      </w:divBdr>
      <w:divsChild>
        <w:div w:id="800155429">
          <w:marLeft w:val="0"/>
          <w:marRight w:val="0"/>
          <w:marTop w:val="0"/>
          <w:marBottom w:val="0"/>
          <w:divBdr>
            <w:top w:val="none" w:sz="0" w:space="0" w:color="auto"/>
            <w:left w:val="none" w:sz="0" w:space="0" w:color="auto"/>
            <w:bottom w:val="none" w:sz="0" w:space="0" w:color="auto"/>
            <w:right w:val="none" w:sz="0" w:space="0" w:color="auto"/>
          </w:divBdr>
          <w:divsChild>
            <w:div w:id="1489126405">
              <w:marLeft w:val="0"/>
              <w:marRight w:val="0"/>
              <w:marTop w:val="0"/>
              <w:marBottom w:val="0"/>
              <w:divBdr>
                <w:top w:val="none" w:sz="0" w:space="0" w:color="auto"/>
                <w:left w:val="none" w:sz="0" w:space="0" w:color="auto"/>
                <w:bottom w:val="none" w:sz="0" w:space="0" w:color="auto"/>
                <w:right w:val="none" w:sz="0" w:space="0" w:color="auto"/>
              </w:divBdr>
            </w:div>
            <w:div w:id="357588399">
              <w:marLeft w:val="0"/>
              <w:marRight w:val="0"/>
              <w:marTop w:val="0"/>
              <w:marBottom w:val="0"/>
              <w:divBdr>
                <w:top w:val="none" w:sz="0" w:space="0" w:color="auto"/>
                <w:left w:val="none" w:sz="0" w:space="0" w:color="auto"/>
                <w:bottom w:val="none" w:sz="0" w:space="0" w:color="auto"/>
                <w:right w:val="none" w:sz="0" w:space="0" w:color="auto"/>
              </w:divBdr>
            </w:div>
            <w:div w:id="786774021">
              <w:marLeft w:val="0"/>
              <w:marRight w:val="0"/>
              <w:marTop w:val="0"/>
              <w:marBottom w:val="0"/>
              <w:divBdr>
                <w:top w:val="none" w:sz="0" w:space="0" w:color="auto"/>
                <w:left w:val="none" w:sz="0" w:space="0" w:color="auto"/>
                <w:bottom w:val="none" w:sz="0" w:space="0" w:color="auto"/>
                <w:right w:val="none" w:sz="0" w:space="0" w:color="auto"/>
              </w:divBdr>
            </w:div>
            <w:div w:id="93883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31563">
      <w:bodyDiv w:val="1"/>
      <w:marLeft w:val="0"/>
      <w:marRight w:val="0"/>
      <w:marTop w:val="0"/>
      <w:marBottom w:val="0"/>
      <w:divBdr>
        <w:top w:val="none" w:sz="0" w:space="0" w:color="auto"/>
        <w:left w:val="none" w:sz="0" w:space="0" w:color="auto"/>
        <w:bottom w:val="none" w:sz="0" w:space="0" w:color="auto"/>
        <w:right w:val="none" w:sz="0" w:space="0" w:color="auto"/>
      </w:divBdr>
    </w:div>
    <w:div w:id="962734079">
      <w:bodyDiv w:val="1"/>
      <w:marLeft w:val="0"/>
      <w:marRight w:val="0"/>
      <w:marTop w:val="0"/>
      <w:marBottom w:val="0"/>
      <w:divBdr>
        <w:top w:val="none" w:sz="0" w:space="0" w:color="auto"/>
        <w:left w:val="none" w:sz="0" w:space="0" w:color="auto"/>
        <w:bottom w:val="none" w:sz="0" w:space="0" w:color="auto"/>
        <w:right w:val="none" w:sz="0" w:space="0" w:color="auto"/>
      </w:divBdr>
    </w:div>
    <w:div w:id="1937590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H:\Maturitn&#237;%20pr&#225;ce\Dokumentace.dotx"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05E9FFB2C76A18419BD9B9B8751BD411" ma:contentTypeVersion="8" ma:contentTypeDescription="Vytvoří nový dokument" ma:contentTypeScope="" ma:versionID="8fb6e55a9e9a7c984b771dc5b94b6889">
  <xsd:schema xmlns:xsd="http://www.w3.org/2001/XMLSchema" xmlns:xs="http://www.w3.org/2001/XMLSchema" xmlns:p="http://schemas.microsoft.com/office/2006/metadata/properties" xmlns:ns2="551bc037-eb5d-4984-a691-be1dddf98ea3" targetNamespace="http://schemas.microsoft.com/office/2006/metadata/properties" ma:root="true" ma:fieldsID="0067006a59cf6ecd83438b3ab6a4669a" ns2:_="">
    <xsd:import namespace="551bc037-eb5d-4984-a691-be1dddf98ea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1bc037-eb5d-4984-a691-be1dddf98e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2BD3B2-A4CB-4735-90FF-33ACA2C52947}">
  <ds:schemaRefs>
    <ds:schemaRef ds:uri="http://schemas.microsoft.com/sharepoint/v3/contenttype/forms"/>
  </ds:schemaRefs>
</ds:datastoreItem>
</file>

<file path=customXml/itemProps2.xml><?xml version="1.0" encoding="utf-8"?>
<ds:datastoreItem xmlns:ds="http://schemas.openxmlformats.org/officeDocument/2006/customXml" ds:itemID="{9BBA9521-FE79-43E2-A669-B1BACEB5247E}">
  <ds:schemaRefs>
    <ds:schemaRef ds:uri="http://schemas.openxmlformats.org/officeDocument/2006/bibliography"/>
  </ds:schemaRefs>
</ds:datastoreItem>
</file>

<file path=customXml/itemProps3.xml><?xml version="1.0" encoding="utf-8"?>
<ds:datastoreItem xmlns:ds="http://schemas.openxmlformats.org/officeDocument/2006/customXml" ds:itemID="{B194078D-820F-406F-BE5C-2B41629CB3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1bc037-eb5d-4984-a691-be1dddf98e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2DD219-427E-4F52-B745-009C60B8F16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Dokumentace.dotx</Template>
  <TotalTime>1100</TotalTime>
  <Pages>18</Pages>
  <Words>3823</Words>
  <Characters>22557</Characters>
  <Application>Microsoft Office Word</Application>
  <DocSecurity>0</DocSecurity>
  <Lines>187</Lines>
  <Paragraphs>52</Paragraphs>
  <ScaleCrop>false</ScaleCrop>
  <HeadingPairs>
    <vt:vector size="2" baseType="variant">
      <vt:variant>
        <vt:lpstr>Název</vt:lpstr>
      </vt:variant>
      <vt:variant>
        <vt:i4>1</vt:i4>
      </vt:variant>
    </vt:vector>
  </HeadingPairs>
  <TitlesOfParts>
    <vt:vector size="1" baseType="lpstr">
      <vt:lpstr/>
    </vt:vector>
  </TitlesOfParts>
  <Company>Hewlett-Packard Company</Company>
  <LinksUpToDate>false</LinksUpToDate>
  <CharactersWithSpaces>26328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dc:creator>
  <cp:lastModifiedBy>Vojtěch Brázda</cp:lastModifiedBy>
  <cp:revision>190</cp:revision>
  <cp:lastPrinted>2021-05-25T10:30:00Z</cp:lastPrinted>
  <dcterms:created xsi:type="dcterms:W3CDTF">2022-03-18T09:45:00Z</dcterms:created>
  <dcterms:modified xsi:type="dcterms:W3CDTF">2022-04-20T22:10:00Z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ContentTypeId">
    <vt:lpwstr>0x01010005E9FFB2C76A18419BD9B9B8751BD411</vt:lpwstr>
  </property>
</Properties>
</file>